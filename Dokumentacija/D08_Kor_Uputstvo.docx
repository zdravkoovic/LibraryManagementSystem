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AD0CC" w14:textId="77777777" w:rsidR="005E762D" w:rsidRPr="00533BAC" w:rsidRDefault="005E762D" w:rsidP="00DC4A22">
      <w:pPr>
        <w:pStyle w:val="Title"/>
        <w:jc w:val="right"/>
        <w:rPr>
          <w:lang w:val="sr-Latn-CS"/>
        </w:rPr>
      </w:pPr>
    </w:p>
    <w:p w14:paraId="1E88EA91" w14:textId="77777777"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14:paraId="059B88F5" w14:textId="3C5B2E7E" w:rsidR="000D13F9" w:rsidRPr="00EC25D8" w:rsidRDefault="001E1E1C" w:rsidP="000D13F9">
      <w:pPr>
        <w:pStyle w:val="Title"/>
        <w:jc w:val="right"/>
        <w:rPr>
          <w:i/>
          <w:iCs/>
          <w:sz w:val="44"/>
          <w:lang w:val="sr-Latn-CS"/>
        </w:rPr>
      </w:pPr>
      <w:r>
        <w:rPr>
          <w:i/>
          <w:iCs/>
          <w:sz w:val="44"/>
          <w:lang w:val="sr-Latn-CS"/>
        </w:rPr>
        <w:t>LMS</w:t>
      </w:r>
    </w:p>
    <w:p w14:paraId="3AE1CF09" w14:textId="77777777"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14:paraId="03D0504F" w14:textId="77777777" w:rsidR="0059438F" w:rsidRPr="00EC25D8" w:rsidRDefault="0059438F" w:rsidP="00DC4A22">
      <w:pPr>
        <w:pStyle w:val="Title"/>
        <w:jc w:val="right"/>
        <w:rPr>
          <w:lang w:val="sr-Latn-CS"/>
        </w:rPr>
      </w:pPr>
    </w:p>
    <w:p w14:paraId="69A5977A" w14:textId="77777777"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14:paraId="10B106AE" w14:textId="77777777"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14:paraId="7259EF24" w14:textId="77777777"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7F381F2D" w14:textId="77777777"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 w14:paraId="3C27B235" w14:textId="77777777">
        <w:tc>
          <w:tcPr>
            <w:tcW w:w="2304" w:type="dxa"/>
          </w:tcPr>
          <w:p w14:paraId="2710FF27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14:paraId="5219541B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14:paraId="30BC80F4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14:paraId="4AABCEC1" w14:textId="77777777"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 w14:paraId="170A251C" w14:textId="77777777">
        <w:tc>
          <w:tcPr>
            <w:tcW w:w="2304" w:type="dxa"/>
          </w:tcPr>
          <w:p w14:paraId="59EC6AE7" w14:textId="115632FD" w:rsidR="005107C5" w:rsidRPr="00EC25D8" w:rsidRDefault="001E1E1C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10</w:t>
            </w:r>
            <w:r w:rsidR="00B94209">
              <w:rPr>
                <w:lang w:val="sr-Latn-CS"/>
              </w:rPr>
              <w:t>.0</w:t>
            </w:r>
            <w:r w:rsidR="00B43EF5">
              <w:rPr>
                <w:lang w:val="sr-Latn-CS"/>
              </w:rPr>
              <w:t>6</w:t>
            </w:r>
            <w:r w:rsidR="005107C5">
              <w:rPr>
                <w:lang w:val="sr-Latn-CS"/>
              </w:rPr>
              <w:t>.20</w:t>
            </w:r>
            <w:r>
              <w:rPr>
                <w:lang w:val="sr-Latn-CS"/>
              </w:rPr>
              <w:t>22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14:paraId="5DCDFCFA" w14:textId="77777777"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14:paraId="426EF396" w14:textId="3766B67F" w:rsidR="005107C5" w:rsidRPr="00EC25D8" w:rsidRDefault="001E1E1C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Inicijalna verzija</w:t>
            </w:r>
          </w:p>
        </w:tc>
        <w:tc>
          <w:tcPr>
            <w:tcW w:w="2304" w:type="dxa"/>
          </w:tcPr>
          <w:p w14:paraId="3583A97E" w14:textId="057B44A5" w:rsidR="00B94209" w:rsidRPr="001E1E1C" w:rsidRDefault="001E1E1C" w:rsidP="00DC4A22">
            <w:pPr>
              <w:pStyle w:val="Tabletext"/>
              <w:spacing w:after="0"/>
              <w:rPr>
                <w:lang w:val="sr-Latn-RS"/>
              </w:rPr>
            </w:pPr>
            <w:r>
              <w:t xml:space="preserve">Todor </w:t>
            </w:r>
            <w:proofErr w:type="spellStart"/>
            <w:r>
              <w:t>Risti</w:t>
            </w:r>
            <w:proofErr w:type="spellEnd"/>
            <w:r>
              <w:rPr>
                <w:lang w:val="sr-Latn-RS"/>
              </w:rPr>
              <w:t>ć</w:t>
            </w:r>
          </w:p>
        </w:tc>
      </w:tr>
    </w:tbl>
    <w:p w14:paraId="7B3E70F2" w14:textId="77777777" w:rsidR="005E762D" w:rsidRPr="00533BAC" w:rsidRDefault="005E762D" w:rsidP="00DC4A22">
      <w:pPr>
        <w:rPr>
          <w:lang w:val="sr-Latn-CS"/>
        </w:rPr>
      </w:pPr>
    </w:p>
    <w:p w14:paraId="257FE296" w14:textId="77777777"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14:paraId="4397EA9A" w14:textId="616DAD22" w:rsidR="00B55280" w:rsidRDefault="00734E5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sr-Cyrl-RS" w:eastAsia="sr-Cyrl-RS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="00B55280" w:rsidRPr="00615A06">
        <w:rPr>
          <w:noProof/>
          <w:lang w:val="sr-Latn-CS"/>
        </w:rPr>
        <w:t>1</w:t>
      </w:r>
      <w:r w:rsidR="00B55280">
        <w:rPr>
          <w:rFonts w:asciiTheme="minorHAnsi" w:eastAsiaTheme="minorEastAsia" w:hAnsiTheme="minorHAnsi" w:cstheme="minorBidi"/>
          <w:noProof/>
          <w:sz w:val="22"/>
          <w:szCs w:val="22"/>
          <w:lang w:val="sr-Cyrl-RS" w:eastAsia="sr-Cyrl-RS"/>
        </w:rPr>
        <w:tab/>
      </w:r>
      <w:r w:rsidR="00B55280" w:rsidRPr="00615A06">
        <w:rPr>
          <w:noProof/>
          <w:lang w:val="sr-Latn-CS"/>
        </w:rPr>
        <w:t>Uvod</w:t>
      </w:r>
      <w:r w:rsidR="00B55280">
        <w:rPr>
          <w:noProof/>
        </w:rPr>
        <w:tab/>
      </w:r>
      <w:r w:rsidR="00B55280">
        <w:rPr>
          <w:noProof/>
        </w:rPr>
        <w:fldChar w:fldCharType="begin"/>
      </w:r>
      <w:r w:rsidR="00B55280">
        <w:rPr>
          <w:noProof/>
        </w:rPr>
        <w:instrText xml:space="preserve"> PAGEREF _Toc105963671 \h </w:instrText>
      </w:r>
      <w:r w:rsidR="00B55280">
        <w:rPr>
          <w:noProof/>
        </w:rPr>
      </w:r>
      <w:r w:rsidR="00B55280">
        <w:rPr>
          <w:noProof/>
        </w:rPr>
        <w:fldChar w:fldCharType="separate"/>
      </w:r>
      <w:r w:rsidR="00183B7A">
        <w:rPr>
          <w:noProof/>
        </w:rPr>
        <w:t>4</w:t>
      </w:r>
      <w:r w:rsidR="00B55280">
        <w:rPr>
          <w:noProof/>
        </w:rPr>
        <w:fldChar w:fldCharType="end"/>
      </w:r>
    </w:p>
    <w:p w14:paraId="360FF7F4" w14:textId="25FBE13B" w:rsidR="00B55280" w:rsidRDefault="00B5528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sr-Cyrl-RS" w:eastAsia="sr-Cyrl-RS"/>
        </w:rPr>
      </w:pPr>
      <w:r w:rsidRPr="00615A06">
        <w:rPr>
          <w:noProof/>
          <w:lang w:val="sr-Latn-CS"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sr-Cyrl-RS" w:eastAsia="sr-Cyrl-RS"/>
        </w:rPr>
        <w:tab/>
      </w:r>
      <w:r w:rsidRPr="00615A06">
        <w:rPr>
          <w:noProof/>
          <w:lang w:val="sr-Latn-CS"/>
        </w:rPr>
        <w:t>Aplikacija za korisnike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_Toc105963672 \h </w:instrText>
      </w:r>
      <w:r>
        <w:rPr>
          <w:noProof/>
        </w:rPr>
      </w:r>
      <w:r>
        <w:rPr>
          <w:noProof/>
        </w:rPr>
        <w:fldChar w:fldCharType="separate"/>
      </w:r>
      <w:r w:rsidR="00183B7A">
        <w:rPr>
          <w:noProof/>
        </w:rPr>
        <w:t>4</w:t>
      </w:r>
      <w:r>
        <w:rPr>
          <w:noProof/>
        </w:rPr>
        <w:fldChar w:fldCharType="end"/>
      </w:r>
    </w:p>
    <w:p w14:paraId="1DA81599" w14:textId="50F706E9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2.1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Početna stranica sajta</w:t>
      </w:r>
      <w:r>
        <w:tab/>
      </w:r>
      <w:r>
        <w:fldChar w:fldCharType="begin"/>
      </w:r>
      <w:r>
        <w:instrText xml:space="preserve"> PAGEREF _Toc105963673 \h </w:instrText>
      </w:r>
      <w:r>
        <w:fldChar w:fldCharType="separate"/>
      </w:r>
      <w:r w:rsidR="00183B7A">
        <w:t>4</w:t>
      </w:r>
      <w:r>
        <w:fldChar w:fldCharType="end"/>
      </w:r>
    </w:p>
    <w:p w14:paraId="54514CC6" w14:textId="00C7B022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2.2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Detaljniji pregled vesti</w:t>
      </w:r>
      <w:r>
        <w:tab/>
      </w:r>
      <w:r>
        <w:fldChar w:fldCharType="begin"/>
      </w:r>
      <w:r>
        <w:instrText xml:space="preserve"> PAGEREF _Toc105963674 \h </w:instrText>
      </w:r>
      <w:r>
        <w:fldChar w:fldCharType="separate"/>
      </w:r>
      <w:r w:rsidR="00183B7A">
        <w:t>5</w:t>
      </w:r>
      <w:r>
        <w:fldChar w:fldCharType="end"/>
      </w:r>
    </w:p>
    <w:p w14:paraId="4DFB18A0" w14:textId="6E05CB1E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2.3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Prikaz kontakt informacija</w:t>
      </w:r>
      <w:r>
        <w:tab/>
      </w:r>
      <w:r>
        <w:fldChar w:fldCharType="begin"/>
      </w:r>
      <w:r>
        <w:instrText xml:space="preserve"> PAGEREF _Toc105963675 \h </w:instrText>
      </w:r>
      <w:r>
        <w:fldChar w:fldCharType="separate"/>
      </w:r>
      <w:r w:rsidR="00183B7A">
        <w:t>5</w:t>
      </w:r>
      <w:r>
        <w:fldChar w:fldCharType="end"/>
      </w:r>
    </w:p>
    <w:p w14:paraId="34ECA404" w14:textId="268A9A7D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2.4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Prijavljivanje korisnika</w:t>
      </w:r>
      <w:r>
        <w:tab/>
      </w:r>
      <w:r>
        <w:fldChar w:fldCharType="begin"/>
      </w:r>
      <w:r>
        <w:instrText xml:space="preserve"> PAGEREF _Toc105963676 \h </w:instrText>
      </w:r>
      <w:r>
        <w:fldChar w:fldCharType="separate"/>
      </w:r>
      <w:r w:rsidR="00183B7A">
        <w:t>6</w:t>
      </w:r>
      <w:r>
        <w:fldChar w:fldCharType="end"/>
      </w:r>
    </w:p>
    <w:p w14:paraId="755D0AE3" w14:textId="1E052409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2.5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Registracija korisnika</w:t>
      </w:r>
      <w:r>
        <w:tab/>
      </w:r>
      <w:r>
        <w:fldChar w:fldCharType="begin"/>
      </w:r>
      <w:r>
        <w:instrText xml:space="preserve"> PAGEREF _Toc105963677 \h </w:instrText>
      </w:r>
      <w:r>
        <w:fldChar w:fldCharType="separate"/>
      </w:r>
      <w:r w:rsidR="00183B7A">
        <w:t>6</w:t>
      </w:r>
      <w:r>
        <w:fldChar w:fldCharType="end"/>
      </w:r>
    </w:p>
    <w:p w14:paraId="0D7793B7" w14:textId="3E5E546C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2.6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Prikazivanje mog naloga</w:t>
      </w:r>
      <w:r>
        <w:tab/>
      </w:r>
      <w:r>
        <w:fldChar w:fldCharType="begin"/>
      </w:r>
      <w:r>
        <w:instrText xml:space="preserve"> PAGEREF _Toc105963678 \h </w:instrText>
      </w:r>
      <w:r>
        <w:fldChar w:fldCharType="separate"/>
      </w:r>
      <w:r w:rsidR="00183B7A">
        <w:t>6</w:t>
      </w:r>
      <w:r>
        <w:fldChar w:fldCharType="end"/>
      </w:r>
    </w:p>
    <w:p w14:paraId="3F6A80AA" w14:textId="0AC3F210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2.7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Pretraga knjiga</w:t>
      </w:r>
      <w:r>
        <w:tab/>
      </w:r>
      <w:r>
        <w:fldChar w:fldCharType="begin"/>
      </w:r>
      <w:r>
        <w:instrText xml:space="preserve"> PAGEREF _Toc105963679 \h </w:instrText>
      </w:r>
      <w:r>
        <w:fldChar w:fldCharType="separate"/>
      </w:r>
      <w:r w:rsidR="00183B7A">
        <w:t>7</w:t>
      </w:r>
      <w:r>
        <w:fldChar w:fldCharType="end"/>
      </w:r>
    </w:p>
    <w:p w14:paraId="73D6C189" w14:textId="58E9BE43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>
        <w:t>2.8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>
        <w:t>Prikaz informacija o knjizi i povezane akcije</w:t>
      </w:r>
      <w:r>
        <w:tab/>
      </w:r>
      <w:r>
        <w:fldChar w:fldCharType="begin"/>
      </w:r>
      <w:r>
        <w:instrText xml:space="preserve"> PAGEREF _Toc105963680 \h </w:instrText>
      </w:r>
      <w:r>
        <w:fldChar w:fldCharType="separate"/>
      </w:r>
      <w:r w:rsidR="00183B7A">
        <w:t>8</w:t>
      </w:r>
      <w:r>
        <w:fldChar w:fldCharType="end"/>
      </w:r>
    </w:p>
    <w:p w14:paraId="10CBA56D" w14:textId="7A8A3E12" w:rsidR="00B55280" w:rsidRDefault="00B5528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sr-Cyrl-RS" w:eastAsia="sr-Cyrl-RS"/>
        </w:rPr>
      </w:pPr>
      <w:r w:rsidRPr="00615A06">
        <w:rPr>
          <w:noProof/>
          <w:lang w:val="sr-Latn-CS"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sr-Cyrl-RS" w:eastAsia="sr-Cyrl-RS"/>
        </w:rPr>
        <w:tab/>
      </w:r>
      <w:r w:rsidRPr="00615A06">
        <w:rPr>
          <w:noProof/>
          <w:lang w:val="sr-Latn-CS"/>
        </w:rPr>
        <w:t>Aplikacija za menadžere i radnike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_Toc105963681 \h </w:instrText>
      </w:r>
      <w:r>
        <w:rPr>
          <w:noProof/>
        </w:rPr>
      </w:r>
      <w:r>
        <w:rPr>
          <w:noProof/>
        </w:rPr>
        <w:fldChar w:fldCharType="separate"/>
      </w:r>
      <w:r w:rsidR="00183B7A">
        <w:rPr>
          <w:noProof/>
        </w:rPr>
        <w:t>11</w:t>
      </w:r>
      <w:r>
        <w:rPr>
          <w:noProof/>
        </w:rPr>
        <w:fldChar w:fldCharType="end"/>
      </w:r>
    </w:p>
    <w:p w14:paraId="6F95F56D" w14:textId="4AF5F5A7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3.1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Prijavljivanje</w:t>
      </w:r>
      <w:r>
        <w:tab/>
      </w:r>
      <w:r>
        <w:fldChar w:fldCharType="begin"/>
      </w:r>
      <w:r>
        <w:instrText xml:space="preserve"> PAGEREF _Toc105963682 \h </w:instrText>
      </w:r>
      <w:r>
        <w:fldChar w:fldCharType="separate"/>
      </w:r>
      <w:r w:rsidR="00183B7A">
        <w:t>11</w:t>
      </w:r>
      <w:r>
        <w:fldChar w:fldCharType="end"/>
      </w:r>
    </w:p>
    <w:p w14:paraId="66F54497" w14:textId="52497399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3.2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Početna stranica nakon prijave</w:t>
      </w:r>
      <w:r>
        <w:tab/>
      </w:r>
      <w:r>
        <w:fldChar w:fldCharType="begin"/>
      </w:r>
      <w:r>
        <w:instrText xml:space="preserve"> PAGEREF _Toc105963683 \h </w:instrText>
      </w:r>
      <w:r>
        <w:fldChar w:fldCharType="separate"/>
      </w:r>
      <w:r w:rsidR="00183B7A">
        <w:t>12</w:t>
      </w:r>
      <w:r>
        <w:fldChar w:fldCharType="end"/>
      </w:r>
    </w:p>
    <w:p w14:paraId="6A554792" w14:textId="697AB3EE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3.3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Operacije sa knjigama</w:t>
      </w:r>
      <w:r>
        <w:tab/>
      </w:r>
      <w:r>
        <w:fldChar w:fldCharType="begin"/>
      </w:r>
      <w:r>
        <w:instrText xml:space="preserve"> PAGEREF _Toc105963684 \h </w:instrText>
      </w:r>
      <w:r>
        <w:fldChar w:fldCharType="separate"/>
      </w:r>
      <w:r w:rsidR="00183B7A">
        <w:t>13</w:t>
      </w:r>
      <w:r>
        <w:fldChar w:fldCharType="end"/>
      </w:r>
    </w:p>
    <w:p w14:paraId="64A78966" w14:textId="26C79860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3.4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Operacije sa čitaonicama</w:t>
      </w:r>
      <w:r>
        <w:tab/>
      </w:r>
      <w:r>
        <w:fldChar w:fldCharType="begin"/>
      </w:r>
      <w:r>
        <w:instrText xml:space="preserve"> PAGEREF _Toc105963685 \h </w:instrText>
      </w:r>
      <w:r>
        <w:fldChar w:fldCharType="separate"/>
      </w:r>
      <w:r w:rsidR="00183B7A">
        <w:t>15</w:t>
      </w:r>
      <w:r>
        <w:fldChar w:fldCharType="end"/>
      </w:r>
    </w:p>
    <w:p w14:paraId="0A4EF456" w14:textId="322321D7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3.5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Operacije sa korisnicima</w:t>
      </w:r>
      <w:r>
        <w:tab/>
      </w:r>
      <w:r>
        <w:fldChar w:fldCharType="begin"/>
      </w:r>
      <w:r>
        <w:instrText xml:space="preserve"> PAGEREF _Toc105963686 \h </w:instrText>
      </w:r>
      <w:r>
        <w:fldChar w:fldCharType="separate"/>
      </w:r>
      <w:r w:rsidR="00183B7A">
        <w:t>18</w:t>
      </w:r>
      <w:r>
        <w:fldChar w:fldCharType="end"/>
      </w:r>
    </w:p>
    <w:p w14:paraId="12003866" w14:textId="130BB980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3.6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Operacije sa vestima</w:t>
      </w:r>
      <w:r>
        <w:tab/>
      </w:r>
      <w:r>
        <w:fldChar w:fldCharType="begin"/>
      </w:r>
      <w:r>
        <w:instrText xml:space="preserve"> PAGEREF _Toc105963687 \h </w:instrText>
      </w:r>
      <w:r>
        <w:fldChar w:fldCharType="separate"/>
      </w:r>
      <w:r w:rsidR="00183B7A">
        <w:t>19</w:t>
      </w:r>
      <w:r>
        <w:fldChar w:fldCharType="end"/>
      </w:r>
    </w:p>
    <w:p w14:paraId="2D805A87" w14:textId="54AB5E58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3.7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Operacije sa ograncima biblioteke</w:t>
      </w:r>
      <w:r>
        <w:tab/>
      </w:r>
      <w:r>
        <w:fldChar w:fldCharType="begin"/>
      </w:r>
      <w:r>
        <w:instrText xml:space="preserve"> PAGEREF _Toc105963688 \h </w:instrText>
      </w:r>
      <w:r>
        <w:fldChar w:fldCharType="separate"/>
      </w:r>
      <w:r w:rsidR="00183B7A">
        <w:t>20</w:t>
      </w:r>
      <w:r>
        <w:fldChar w:fldCharType="end"/>
      </w:r>
    </w:p>
    <w:p w14:paraId="301DACBC" w14:textId="732EBB41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3.8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Operacije sa zaposlenima</w:t>
      </w:r>
      <w:r>
        <w:tab/>
      </w:r>
      <w:r>
        <w:fldChar w:fldCharType="begin"/>
      </w:r>
      <w:r>
        <w:instrText xml:space="preserve"> PAGEREF _Toc105963689 \h </w:instrText>
      </w:r>
      <w:r>
        <w:fldChar w:fldCharType="separate"/>
      </w:r>
      <w:r w:rsidR="00183B7A">
        <w:t>21</w:t>
      </w:r>
      <w:r>
        <w:fldChar w:fldCharType="end"/>
      </w:r>
    </w:p>
    <w:p w14:paraId="7D786AE8" w14:textId="465F49B5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3.9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Statistika</w:t>
      </w:r>
      <w:r>
        <w:tab/>
      </w:r>
      <w:r>
        <w:fldChar w:fldCharType="begin"/>
      </w:r>
      <w:r>
        <w:instrText xml:space="preserve"> PAGEREF _Toc105963690 \h </w:instrText>
      </w:r>
      <w:r>
        <w:fldChar w:fldCharType="separate"/>
      </w:r>
      <w:r w:rsidR="00183B7A">
        <w:t>23</w:t>
      </w:r>
      <w:r>
        <w:fldChar w:fldCharType="end"/>
      </w:r>
    </w:p>
    <w:p w14:paraId="0FAA327B" w14:textId="762997D9" w:rsidR="00B55280" w:rsidRDefault="00B552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</w:pPr>
      <w:r w:rsidRPr="00615A06">
        <w:t>3.10</w:t>
      </w:r>
      <w:r>
        <w:rPr>
          <w:rFonts w:asciiTheme="minorHAnsi" w:eastAsiaTheme="minorEastAsia" w:hAnsiTheme="minorHAnsi" w:cstheme="minorBidi"/>
          <w:sz w:val="22"/>
          <w:szCs w:val="22"/>
          <w:lang w:val="sr-Cyrl-RS" w:eastAsia="sr-Cyrl-RS"/>
        </w:rPr>
        <w:tab/>
      </w:r>
      <w:r w:rsidRPr="00615A06">
        <w:t>Podrška</w:t>
      </w:r>
      <w:r>
        <w:tab/>
      </w:r>
      <w:r>
        <w:fldChar w:fldCharType="begin"/>
      </w:r>
      <w:r>
        <w:instrText xml:space="preserve"> PAGEREF _Toc105963691 \h </w:instrText>
      </w:r>
      <w:r>
        <w:fldChar w:fldCharType="separate"/>
      </w:r>
      <w:r w:rsidR="00183B7A">
        <w:t>24</w:t>
      </w:r>
      <w:r>
        <w:fldChar w:fldCharType="end"/>
      </w:r>
    </w:p>
    <w:p w14:paraId="5E0DF169" w14:textId="0F5F5741"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7A3075">
        <w:rPr>
          <w:lang w:val="sr-Latn-CS"/>
        </w:rPr>
        <w:t>LMS</w:t>
      </w:r>
    </w:p>
    <w:p w14:paraId="57F325C1" w14:textId="77777777" w:rsidR="009B4BA5" w:rsidRPr="009B4BA5" w:rsidRDefault="009B4BA5" w:rsidP="00DC4A22">
      <w:pPr>
        <w:rPr>
          <w:lang w:val="sr-Latn-CS"/>
        </w:rPr>
      </w:pPr>
    </w:p>
    <w:p w14:paraId="25FC4A70" w14:textId="77777777" w:rsidR="005E762D" w:rsidRDefault="005E762D" w:rsidP="00DC4A22">
      <w:pPr>
        <w:pStyle w:val="Heading1"/>
        <w:ind w:left="0" w:firstLine="0"/>
        <w:rPr>
          <w:lang w:val="sr-Latn-CS"/>
        </w:rPr>
      </w:pPr>
      <w:bookmarkStart w:id="0" w:name="_Toc105963671"/>
      <w:r w:rsidRPr="00533BAC">
        <w:rPr>
          <w:lang w:val="sr-Latn-CS"/>
        </w:rPr>
        <w:t>Uvod</w:t>
      </w:r>
      <w:bookmarkEnd w:id="0"/>
    </w:p>
    <w:p w14:paraId="5AC05EB0" w14:textId="5D42D0A6" w:rsidR="001C18EB" w:rsidRDefault="00343D64" w:rsidP="00DC4A22">
      <w:pPr>
        <w:rPr>
          <w:lang w:val="sr-Latn-CS"/>
        </w:rPr>
      </w:pPr>
      <w:r>
        <w:rPr>
          <w:lang w:val="sr-Latn-CS"/>
        </w:rPr>
        <w:t xml:space="preserve">Primarni cilj </w:t>
      </w:r>
      <w:proofErr w:type="spellStart"/>
      <w:r w:rsidR="007A3075">
        <w:rPr>
          <w:lang w:val="sr-Latn-CS"/>
        </w:rPr>
        <w:t>Library</w:t>
      </w:r>
      <w:proofErr w:type="spellEnd"/>
      <w:r w:rsidR="007A3075">
        <w:rPr>
          <w:lang w:val="sr-Latn-CS"/>
        </w:rPr>
        <w:t xml:space="preserve"> Management </w:t>
      </w:r>
      <w:proofErr w:type="spellStart"/>
      <w:r w:rsidR="007A3075">
        <w:rPr>
          <w:lang w:val="sr-Latn-CS"/>
        </w:rPr>
        <w:t>System</w:t>
      </w:r>
      <w:proofErr w:type="spellEnd"/>
      <w:r w:rsidR="007A3075">
        <w:rPr>
          <w:lang w:val="sr-Latn-CS"/>
        </w:rPr>
        <w:t xml:space="preserve">-a (LMS) je da pruži </w:t>
      </w:r>
      <w:proofErr w:type="spellStart"/>
      <w:r w:rsidR="007A3075">
        <w:rPr>
          <w:lang w:val="sr-Latn-CS"/>
        </w:rPr>
        <w:t>online</w:t>
      </w:r>
      <w:proofErr w:type="spellEnd"/>
      <w:r w:rsidR="007A3075">
        <w:rPr>
          <w:lang w:val="sr-Latn-CS"/>
        </w:rPr>
        <w:t xml:space="preserve"> usluge biblioteke korisnicima, dodatne funkcionalnosti radnicima i administraciju menadžerima</w:t>
      </w:r>
      <w:r w:rsidR="001D3D27">
        <w:rPr>
          <w:lang w:val="sr-Latn-CS"/>
        </w:rPr>
        <w:t>.</w:t>
      </w:r>
      <w:r w:rsidR="007A3075">
        <w:rPr>
          <w:lang w:val="sr-Latn-CS"/>
        </w:rPr>
        <w:t xml:space="preserve"> U ovom dokumentu ćete videti uputstva za obavljanje dostupnih funkcionalnosti LMS Web aplikacije.</w:t>
      </w:r>
      <w:r w:rsidR="001D3D27">
        <w:rPr>
          <w:lang w:val="sr-Latn-CS"/>
        </w:rPr>
        <w:t xml:space="preserve"> </w:t>
      </w:r>
    </w:p>
    <w:p w14:paraId="20FD6207" w14:textId="77777777" w:rsidR="009B4BA5" w:rsidRPr="00F94867" w:rsidRDefault="009B4BA5" w:rsidP="00DC4A22">
      <w:pPr>
        <w:rPr>
          <w:lang w:val="sr-Latn-CS"/>
        </w:rPr>
      </w:pPr>
    </w:p>
    <w:p w14:paraId="54C4A246" w14:textId="1BFD08D9" w:rsidR="00D7588A" w:rsidRDefault="00D7588A" w:rsidP="00DC4A22">
      <w:pPr>
        <w:pStyle w:val="Heading1"/>
        <w:ind w:left="0" w:firstLine="0"/>
        <w:rPr>
          <w:lang w:val="sr-Latn-CS"/>
        </w:rPr>
      </w:pPr>
      <w:bookmarkStart w:id="1" w:name="_Toc105963672"/>
      <w:r>
        <w:rPr>
          <w:lang w:val="sr-Latn-CS"/>
        </w:rPr>
        <w:t>Aplikacija za korisnike</w:t>
      </w:r>
      <w:bookmarkEnd w:id="1"/>
    </w:p>
    <w:p w14:paraId="3A2EC0ED" w14:textId="0DD200E8" w:rsidR="00D7588A" w:rsidRDefault="00D7588A" w:rsidP="00D7588A">
      <w:pPr>
        <w:pStyle w:val="Heading2"/>
        <w:rPr>
          <w:lang w:val="sr-Latn-CS"/>
        </w:rPr>
      </w:pPr>
      <w:bookmarkStart w:id="2" w:name="_Toc105963673"/>
      <w:r>
        <w:rPr>
          <w:lang w:val="sr-Latn-CS"/>
        </w:rPr>
        <w:t>Početna stranica sajta</w:t>
      </w:r>
      <w:bookmarkEnd w:id="2"/>
    </w:p>
    <w:p w14:paraId="4C796F97" w14:textId="2692A3BF" w:rsidR="00D7588A" w:rsidRDefault="00E92073" w:rsidP="00D7588A">
      <w:pPr>
        <w:rPr>
          <w:lang w:val="sr-Latn-CS"/>
        </w:rPr>
      </w:pPr>
      <w:r>
        <w:rPr>
          <w:lang w:val="sr-Latn-CS"/>
        </w:rPr>
        <w:t>Početna stranica sajta izgleda kao na sledećoj slici:</w:t>
      </w:r>
    </w:p>
    <w:p w14:paraId="62A091E1" w14:textId="77777777" w:rsidR="00E42F75" w:rsidRDefault="00E42F75" w:rsidP="00D7588A">
      <w:pPr>
        <w:rPr>
          <w:lang w:val="sr-Latn-CS"/>
        </w:rPr>
      </w:pPr>
    </w:p>
    <w:p w14:paraId="31834B18" w14:textId="44745CD6" w:rsidR="00E92073" w:rsidRDefault="00C455AD" w:rsidP="00D7588A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152B9FC" wp14:editId="3E264CAB">
            <wp:extent cx="5943600" cy="34023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4573" w14:textId="6DE72018" w:rsidR="00C77F89" w:rsidRDefault="00C77F89" w:rsidP="00D7588A">
      <w:pPr>
        <w:rPr>
          <w:lang w:val="sr-Latn-CS"/>
        </w:rPr>
      </w:pPr>
    </w:p>
    <w:p w14:paraId="56C73852" w14:textId="4509471F" w:rsidR="00C77F89" w:rsidRDefault="00C77F89" w:rsidP="00D7588A">
      <w:pPr>
        <w:rPr>
          <w:lang w:val="sr-Latn-CS"/>
        </w:rPr>
      </w:pPr>
      <w:r>
        <w:rPr>
          <w:lang w:val="sr-Latn-CS"/>
        </w:rPr>
        <w:t xml:space="preserve">Klikom na neki od tabova: </w:t>
      </w:r>
      <w:r w:rsidRPr="00C77F89">
        <w:rPr>
          <w:i/>
          <w:iCs/>
          <w:lang w:val="sr-Latn-CS"/>
        </w:rPr>
        <w:t>Vesti, Epika, Lirika, Drama</w:t>
      </w:r>
      <w:r>
        <w:rPr>
          <w:lang w:val="sr-Latn-CS"/>
        </w:rPr>
        <w:t xml:space="preserve"> prelazi se na odgovarajuću sekciju početne strane.</w:t>
      </w:r>
    </w:p>
    <w:p w14:paraId="0FFA36B3" w14:textId="0D111A9E" w:rsidR="00E42F75" w:rsidRDefault="00E42F75" w:rsidP="00D7588A">
      <w:pPr>
        <w:rPr>
          <w:lang w:val="sr-Latn-CS"/>
        </w:rPr>
      </w:pPr>
    </w:p>
    <w:p w14:paraId="6436CB9B" w14:textId="252DD998" w:rsidR="00E42F75" w:rsidRDefault="00E42F75" w:rsidP="00D7588A">
      <w:pPr>
        <w:rPr>
          <w:lang w:val="sr-Latn-CS"/>
        </w:rPr>
      </w:pPr>
    </w:p>
    <w:p w14:paraId="6B015F5A" w14:textId="2EB3F64F" w:rsidR="00E42F75" w:rsidRDefault="00E42F75" w:rsidP="00D7588A">
      <w:pPr>
        <w:rPr>
          <w:lang w:val="sr-Latn-CS"/>
        </w:rPr>
      </w:pPr>
    </w:p>
    <w:p w14:paraId="48FCFCDB" w14:textId="2C7D3454" w:rsidR="00E42F75" w:rsidRDefault="00E42F75" w:rsidP="00D7588A">
      <w:pPr>
        <w:rPr>
          <w:lang w:val="sr-Latn-CS"/>
        </w:rPr>
      </w:pPr>
    </w:p>
    <w:p w14:paraId="5A4D3B07" w14:textId="5FDE6471" w:rsidR="00E42F75" w:rsidRDefault="00E42F75" w:rsidP="00D7588A">
      <w:pPr>
        <w:rPr>
          <w:lang w:val="sr-Latn-CS"/>
        </w:rPr>
      </w:pPr>
    </w:p>
    <w:p w14:paraId="71C02847" w14:textId="73D614D7" w:rsidR="00E42F75" w:rsidRDefault="00E42F75" w:rsidP="00D7588A">
      <w:pPr>
        <w:rPr>
          <w:lang w:val="sr-Latn-CS"/>
        </w:rPr>
      </w:pPr>
    </w:p>
    <w:p w14:paraId="76EA6F6B" w14:textId="1AC14AB1" w:rsidR="00E42F75" w:rsidRDefault="00E42F75" w:rsidP="00D7588A">
      <w:pPr>
        <w:rPr>
          <w:lang w:val="sr-Latn-CS"/>
        </w:rPr>
      </w:pPr>
    </w:p>
    <w:p w14:paraId="045B34A8" w14:textId="39FFC808" w:rsidR="00E42F75" w:rsidRDefault="00E42F75" w:rsidP="00D7588A">
      <w:pPr>
        <w:rPr>
          <w:lang w:val="sr-Latn-CS"/>
        </w:rPr>
      </w:pPr>
    </w:p>
    <w:p w14:paraId="24A99AD2" w14:textId="19A541CF" w:rsidR="00E42F75" w:rsidRDefault="00E42F75" w:rsidP="00D7588A">
      <w:pPr>
        <w:rPr>
          <w:lang w:val="sr-Latn-CS"/>
        </w:rPr>
      </w:pPr>
    </w:p>
    <w:p w14:paraId="73DA5BAB" w14:textId="1AFB952D" w:rsidR="00E42F75" w:rsidRDefault="00E42F75" w:rsidP="00D7588A">
      <w:pPr>
        <w:rPr>
          <w:lang w:val="sr-Latn-CS"/>
        </w:rPr>
      </w:pPr>
    </w:p>
    <w:p w14:paraId="4096A21C" w14:textId="77777777" w:rsidR="00E42F75" w:rsidRPr="00D7588A" w:rsidRDefault="00E42F75" w:rsidP="00D7588A">
      <w:pPr>
        <w:rPr>
          <w:lang w:val="sr-Latn-CS"/>
        </w:rPr>
      </w:pPr>
    </w:p>
    <w:p w14:paraId="1DD9DCC8" w14:textId="4949471E" w:rsidR="00D7588A" w:rsidRDefault="00E42F75" w:rsidP="00D7588A">
      <w:pPr>
        <w:pStyle w:val="Heading2"/>
        <w:rPr>
          <w:lang w:val="sr-Latn-CS"/>
        </w:rPr>
      </w:pPr>
      <w:bookmarkStart w:id="3" w:name="_Toc105963674"/>
      <w:r>
        <w:rPr>
          <w:lang w:val="sr-Latn-CS"/>
        </w:rPr>
        <w:lastRenderedPageBreak/>
        <w:t>Detaljniji pregled vesti</w:t>
      </w:r>
      <w:bookmarkEnd w:id="3"/>
    </w:p>
    <w:p w14:paraId="1B3A2012" w14:textId="1BD97EAF" w:rsidR="00E42F75" w:rsidRDefault="00E42F75" w:rsidP="00E42F75">
      <w:pPr>
        <w:rPr>
          <w:lang w:val="sr-Latn-CS"/>
        </w:rPr>
      </w:pPr>
      <w:r>
        <w:rPr>
          <w:lang w:val="sr-Latn-CS"/>
        </w:rPr>
        <w:t xml:space="preserve">Dok se nalazite na početnoj stranici sajta klikom na dugme </w:t>
      </w:r>
      <w:r w:rsidRPr="00E42F75">
        <w:rPr>
          <w:i/>
          <w:iCs/>
          <w:lang w:val="sr-Latn-CS"/>
        </w:rPr>
        <w:t>Opširnije</w:t>
      </w:r>
      <w:r>
        <w:rPr>
          <w:lang w:val="sr-Latn-CS"/>
        </w:rPr>
        <w:t xml:space="preserve"> kod bilo koje vesti otvara se stranica sa kompletnim prikazom te vesti:</w:t>
      </w:r>
    </w:p>
    <w:p w14:paraId="01DDD1ED" w14:textId="77777777" w:rsidR="003E02E6" w:rsidRDefault="003E02E6" w:rsidP="00E42F75">
      <w:pPr>
        <w:rPr>
          <w:lang w:val="sr-Latn-CS"/>
        </w:rPr>
      </w:pPr>
    </w:p>
    <w:p w14:paraId="547F6CEA" w14:textId="6DD5DFF0" w:rsidR="00E42F75" w:rsidRDefault="00E42F75" w:rsidP="00E42F75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2CAE7446" wp14:editId="0AC0EEB7">
            <wp:extent cx="5943600" cy="24345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FD3D" w14:textId="77777777" w:rsidR="00E42F75" w:rsidRPr="00E42F75" w:rsidRDefault="00E42F75" w:rsidP="00E42F75">
      <w:pPr>
        <w:rPr>
          <w:lang w:val="sr-Latn-CS"/>
        </w:rPr>
      </w:pPr>
    </w:p>
    <w:p w14:paraId="3D546257" w14:textId="155B4229" w:rsidR="00D7588A" w:rsidRDefault="00E42F75" w:rsidP="00D7588A">
      <w:pPr>
        <w:pStyle w:val="Heading2"/>
        <w:rPr>
          <w:lang w:val="sr-Latn-CS"/>
        </w:rPr>
      </w:pPr>
      <w:bookmarkStart w:id="4" w:name="_Toc105963675"/>
      <w:r>
        <w:rPr>
          <w:lang w:val="sr-Latn-CS"/>
        </w:rPr>
        <w:t>Prikaz kontakt informacija</w:t>
      </w:r>
      <w:bookmarkEnd w:id="4"/>
    </w:p>
    <w:p w14:paraId="6905EC25" w14:textId="5CAA833D" w:rsidR="00E42F75" w:rsidRDefault="00E42F75" w:rsidP="00E42F75">
      <w:pPr>
        <w:rPr>
          <w:lang w:val="sr-Latn-CS"/>
        </w:rPr>
      </w:pPr>
      <w:r>
        <w:rPr>
          <w:lang w:val="sr-Latn-CS"/>
        </w:rPr>
        <w:t xml:space="preserve">Klikom na </w:t>
      </w:r>
      <w:r w:rsidR="004F54CB">
        <w:rPr>
          <w:lang w:val="sr-Latn-CS"/>
        </w:rPr>
        <w:t xml:space="preserve">tab </w:t>
      </w:r>
      <w:r w:rsidR="004F54CB" w:rsidRPr="004F54CB">
        <w:rPr>
          <w:i/>
          <w:iCs/>
          <w:lang w:val="sr-Latn-CS"/>
        </w:rPr>
        <w:t>Kontakti</w:t>
      </w:r>
      <w:r w:rsidR="004F54CB">
        <w:rPr>
          <w:lang w:val="sr-Latn-CS"/>
        </w:rPr>
        <w:t xml:space="preserve"> otvara se stranica sa kontaktima za sve ogranke biblioteke:</w:t>
      </w:r>
    </w:p>
    <w:p w14:paraId="1479B320" w14:textId="77777777" w:rsidR="003E02E6" w:rsidRDefault="003E02E6" w:rsidP="00E42F75">
      <w:pPr>
        <w:rPr>
          <w:lang w:val="sr-Latn-CS"/>
        </w:rPr>
      </w:pPr>
    </w:p>
    <w:p w14:paraId="5FEFD0A6" w14:textId="4AEFB854" w:rsidR="004F54CB" w:rsidRDefault="004F54CB" w:rsidP="00E42F75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0C88245" wp14:editId="71D31C40">
            <wp:extent cx="5943600" cy="2557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50E" w14:textId="35CB161D" w:rsidR="004F54CB" w:rsidRDefault="004F54CB" w:rsidP="00E42F75">
      <w:pPr>
        <w:rPr>
          <w:lang w:val="sr-Latn-CS"/>
        </w:rPr>
      </w:pPr>
    </w:p>
    <w:p w14:paraId="4B1C2609" w14:textId="11EC0D66" w:rsidR="003E02E6" w:rsidRDefault="003E02E6" w:rsidP="00E42F75">
      <w:pPr>
        <w:rPr>
          <w:lang w:val="sr-Latn-CS"/>
        </w:rPr>
      </w:pPr>
    </w:p>
    <w:p w14:paraId="27CACBA3" w14:textId="29F2EDEE" w:rsidR="003E02E6" w:rsidRDefault="003E02E6" w:rsidP="00E42F75">
      <w:pPr>
        <w:rPr>
          <w:lang w:val="sr-Latn-CS"/>
        </w:rPr>
      </w:pPr>
    </w:p>
    <w:p w14:paraId="679E8266" w14:textId="46FD7313" w:rsidR="003E02E6" w:rsidRDefault="003E02E6" w:rsidP="00E42F75">
      <w:pPr>
        <w:rPr>
          <w:lang w:val="sr-Latn-CS"/>
        </w:rPr>
      </w:pPr>
    </w:p>
    <w:p w14:paraId="04346896" w14:textId="699CFD4F" w:rsidR="003E02E6" w:rsidRDefault="003E02E6" w:rsidP="00E42F75">
      <w:pPr>
        <w:rPr>
          <w:lang w:val="sr-Latn-CS"/>
        </w:rPr>
      </w:pPr>
    </w:p>
    <w:p w14:paraId="46AEB017" w14:textId="36A64DE1" w:rsidR="003E02E6" w:rsidRDefault="003E02E6" w:rsidP="00E42F75">
      <w:pPr>
        <w:rPr>
          <w:lang w:val="sr-Latn-CS"/>
        </w:rPr>
      </w:pPr>
    </w:p>
    <w:p w14:paraId="25067D51" w14:textId="05025855" w:rsidR="003E02E6" w:rsidRDefault="003E02E6" w:rsidP="00E42F75">
      <w:pPr>
        <w:rPr>
          <w:lang w:val="sr-Latn-CS"/>
        </w:rPr>
      </w:pPr>
    </w:p>
    <w:p w14:paraId="4603686E" w14:textId="77777777" w:rsidR="003E02E6" w:rsidRPr="00E42F75" w:rsidRDefault="003E02E6" w:rsidP="00E42F75">
      <w:pPr>
        <w:rPr>
          <w:lang w:val="sr-Latn-CS"/>
        </w:rPr>
      </w:pPr>
    </w:p>
    <w:p w14:paraId="5AEC85F1" w14:textId="73CA16A3" w:rsidR="00D7588A" w:rsidRDefault="004F54CB" w:rsidP="00D7588A">
      <w:pPr>
        <w:pStyle w:val="Heading2"/>
        <w:rPr>
          <w:lang w:val="sr-Latn-CS"/>
        </w:rPr>
      </w:pPr>
      <w:bookmarkStart w:id="5" w:name="_Toc105963676"/>
      <w:r>
        <w:rPr>
          <w:lang w:val="sr-Latn-CS"/>
        </w:rPr>
        <w:lastRenderedPageBreak/>
        <w:t>Prijavljivanje korisnika</w:t>
      </w:r>
      <w:bookmarkEnd w:id="5"/>
    </w:p>
    <w:p w14:paraId="2AD35816" w14:textId="0BCA1C9B" w:rsidR="004F54CB" w:rsidRDefault="004F54CB" w:rsidP="004F54CB">
      <w:pPr>
        <w:rPr>
          <w:lang w:val="sr-Latn-CS"/>
        </w:rPr>
      </w:pPr>
      <w:r>
        <w:rPr>
          <w:lang w:val="sr-Latn-CS"/>
        </w:rPr>
        <w:t xml:space="preserve">Klikom na tab </w:t>
      </w:r>
      <w:r w:rsidRPr="004F54CB">
        <w:rPr>
          <w:i/>
          <w:iCs/>
          <w:lang w:val="sr-Latn-CS"/>
        </w:rPr>
        <w:t>Log in</w:t>
      </w:r>
      <w:r>
        <w:rPr>
          <w:i/>
          <w:iCs/>
          <w:lang w:val="sr-Latn-CS"/>
        </w:rPr>
        <w:t xml:space="preserve"> </w:t>
      </w:r>
      <w:r>
        <w:rPr>
          <w:lang w:val="sr-Latn-CS"/>
        </w:rPr>
        <w:t>otvara se forma za prijavu</w:t>
      </w:r>
      <w:r w:rsidR="003E02E6">
        <w:rPr>
          <w:lang w:val="sr-Latn-CS"/>
        </w:rPr>
        <w:t xml:space="preserve">. Ukoliko ste već registrovani korisnik, unosite korisničko ime i lozinku i idete na dugme </w:t>
      </w:r>
      <w:r w:rsidR="003E02E6" w:rsidRPr="003E02E6">
        <w:rPr>
          <w:i/>
          <w:iCs/>
          <w:lang w:val="sr-Latn-CS"/>
        </w:rPr>
        <w:t>Uloguj se</w:t>
      </w:r>
      <w:r w:rsidR="003E02E6">
        <w:rPr>
          <w:lang w:val="sr-Latn-CS"/>
        </w:rPr>
        <w:t>:</w:t>
      </w:r>
    </w:p>
    <w:p w14:paraId="63B81536" w14:textId="77777777" w:rsidR="003E02E6" w:rsidRDefault="003E02E6" w:rsidP="004F54CB">
      <w:pPr>
        <w:rPr>
          <w:lang w:val="sr-Latn-CS"/>
        </w:rPr>
      </w:pPr>
    </w:p>
    <w:p w14:paraId="266AD1AA" w14:textId="2812AD95" w:rsidR="003E02E6" w:rsidRDefault="003E02E6" w:rsidP="004F54CB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16C5E35" wp14:editId="0C7E19A5">
            <wp:extent cx="5943600" cy="2508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F55B" w14:textId="77777777" w:rsidR="003E02E6" w:rsidRPr="004F54CB" w:rsidRDefault="003E02E6" w:rsidP="004F54CB">
      <w:pPr>
        <w:rPr>
          <w:lang w:val="sr-Latn-CS"/>
        </w:rPr>
      </w:pPr>
    </w:p>
    <w:p w14:paraId="7E46CC8E" w14:textId="729F801F" w:rsidR="00D7588A" w:rsidRDefault="003E02E6" w:rsidP="00D7588A">
      <w:pPr>
        <w:pStyle w:val="Heading2"/>
        <w:rPr>
          <w:lang w:val="sr-Latn-CS"/>
        </w:rPr>
      </w:pPr>
      <w:bookmarkStart w:id="6" w:name="_Toc105963677"/>
      <w:r>
        <w:rPr>
          <w:lang w:val="sr-Latn-CS"/>
        </w:rPr>
        <w:t>Registracija korisnika</w:t>
      </w:r>
      <w:bookmarkEnd w:id="6"/>
    </w:p>
    <w:p w14:paraId="6C0329A8" w14:textId="17B92D90" w:rsidR="003E02E6" w:rsidRDefault="003E02E6" w:rsidP="003E02E6">
      <w:pPr>
        <w:rPr>
          <w:lang w:val="sr-Latn-CS"/>
        </w:rPr>
      </w:pPr>
      <w:r>
        <w:rPr>
          <w:lang w:val="sr-Latn-CS"/>
        </w:rPr>
        <w:t xml:space="preserve">Ukoliko niste registrovani korisnik, potrebno je da to učinite klikom na dugme </w:t>
      </w:r>
      <w:r w:rsidRPr="003E02E6">
        <w:rPr>
          <w:i/>
          <w:iCs/>
          <w:lang w:val="sr-Latn-CS"/>
        </w:rPr>
        <w:t>Registruj se</w:t>
      </w:r>
      <w:r>
        <w:rPr>
          <w:i/>
          <w:iCs/>
          <w:lang w:val="sr-Latn-CS"/>
        </w:rPr>
        <w:t xml:space="preserve"> </w:t>
      </w:r>
      <w:r>
        <w:rPr>
          <w:lang w:val="sr-Latn-CS"/>
        </w:rPr>
        <w:t>gde se otvara forma za registraciju:</w:t>
      </w:r>
    </w:p>
    <w:p w14:paraId="36159BC5" w14:textId="7A08F4A5" w:rsidR="003E02E6" w:rsidRDefault="003E02E6" w:rsidP="003E02E6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6BBC321C" wp14:editId="57B5F1C5">
            <wp:extent cx="5943600" cy="2136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553A" w14:textId="09387282" w:rsidR="003E02E6" w:rsidRPr="003A6FD3" w:rsidRDefault="003E02E6" w:rsidP="003E02E6">
      <w:pPr>
        <w:rPr>
          <w:lang w:val="sr-Latn-RS"/>
        </w:rPr>
      </w:pPr>
    </w:p>
    <w:p w14:paraId="558D8FEF" w14:textId="19456418" w:rsidR="003E02E6" w:rsidRPr="003E02E6" w:rsidRDefault="003E02E6" w:rsidP="003E02E6">
      <w:pPr>
        <w:rPr>
          <w:lang w:val="sr-Latn-CS"/>
        </w:rPr>
      </w:pPr>
      <w:r>
        <w:rPr>
          <w:lang w:val="sr-Latn-CS"/>
        </w:rPr>
        <w:t xml:space="preserve">Unosite podatke i idete na </w:t>
      </w:r>
      <w:r w:rsidRPr="003E02E6">
        <w:rPr>
          <w:i/>
          <w:iCs/>
          <w:lang w:val="sr-Latn-CS"/>
        </w:rPr>
        <w:t>Registruj se</w:t>
      </w:r>
      <w:r>
        <w:rPr>
          <w:lang w:val="sr-Latn-CS"/>
        </w:rPr>
        <w:t xml:space="preserve">, a ukoliko se predomislite možete ići na </w:t>
      </w:r>
      <w:r w:rsidRPr="003E02E6">
        <w:rPr>
          <w:i/>
          <w:iCs/>
          <w:lang w:val="sr-Latn-CS"/>
        </w:rPr>
        <w:t>Odustani</w:t>
      </w:r>
      <w:r>
        <w:rPr>
          <w:lang w:val="sr-Latn-CS"/>
        </w:rPr>
        <w:t>.</w:t>
      </w:r>
    </w:p>
    <w:p w14:paraId="16F929D6" w14:textId="1F8A5C5D" w:rsidR="003A6FD3" w:rsidRDefault="00930867" w:rsidP="003A6FD3">
      <w:pPr>
        <w:pStyle w:val="Heading2"/>
        <w:rPr>
          <w:lang w:val="sr-Latn-CS"/>
        </w:rPr>
      </w:pPr>
      <w:bookmarkStart w:id="7" w:name="_Toc105963678"/>
      <w:r>
        <w:rPr>
          <w:lang w:val="sr-Latn-CS"/>
        </w:rPr>
        <w:t>Prikazivanje mog naloga</w:t>
      </w:r>
      <w:bookmarkEnd w:id="7"/>
    </w:p>
    <w:p w14:paraId="1A062CC9" w14:textId="3A253EDD" w:rsidR="00930867" w:rsidRDefault="00930867" w:rsidP="00930867">
      <w:pPr>
        <w:rPr>
          <w:lang w:val="sr-Latn-CS"/>
        </w:rPr>
      </w:pPr>
      <w:r>
        <w:rPr>
          <w:lang w:val="sr-Latn-CS"/>
        </w:rPr>
        <w:t xml:space="preserve">Kad se prijavite ili tek registrujete prikazuje vam se početna stranica sa dodatnim tabom </w:t>
      </w:r>
      <w:r w:rsidRPr="00930867">
        <w:rPr>
          <w:i/>
          <w:iCs/>
          <w:lang w:val="sr-Latn-CS"/>
        </w:rPr>
        <w:t>Nalog</w:t>
      </w:r>
      <w:r>
        <w:rPr>
          <w:lang w:val="sr-Latn-CS"/>
        </w:rPr>
        <w:t>:</w:t>
      </w:r>
    </w:p>
    <w:p w14:paraId="41E9858B" w14:textId="095AF49D" w:rsidR="00930867" w:rsidRDefault="00930867" w:rsidP="00930867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4528B64D" wp14:editId="0713456C">
            <wp:extent cx="5943600" cy="2773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DD3E" w14:textId="62423B75" w:rsidR="00930867" w:rsidRDefault="00930867" w:rsidP="00930867">
      <w:pPr>
        <w:rPr>
          <w:lang w:val="sr-Latn-CS"/>
        </w:rPr>
      </w:pPr>
    </w:p>
    <w:p w14:paraId="21EFF097" w14:textId="11762B84" w:rsidR="00930867" w:rsidRDefault="00930867" w:rsidP="00930867">
      <w:pPr>
        <w:rPr>
          <w:lang w:val="sr-Latn-CS"/>
        </w:rPr>
      </w:pPr>
      <w:r>
        <w:rPr>
          <w:lang w:val="sr-Latn-CS"/>
        </w:rPr>
        <w:t xml:space="preserve">Klikom na tab </w:t>
      </w:r>
      <w:r w:rsidRPr="002022E3">
        <w:rPr>
          <w:i/>
          <w:iCs/>
          <w:lang w:val="sr-Latn-CS"/>
        </w:rPr>
        <w:t>Nalog</w:t>
      </w:r>
      <w:r>
        <w:rPr>
          <w:lang w:val="sr-Latn-CS"/>
        </w:rPr>
        <w:t xml:space="preserve"> otvara se nova stranica sa informacijama vašeg naloga:</w:t>
      </w:r>
    </w:p>
    <w:p w14:paraId="7D701781" w14:textId="5042A4AD" w:rsidR="00930867" w:rsidRDefault="00930867" w:rsidP="00930867">
      <w:pPr>
        <w:rPr>
          <w:lang w:val="sr-Latn-CS"/>
        </w:rPr>
      </w:pPr>
    </w:p>
    <w:p w14:paraId="27B46195" w14:textId="315FB885" w:rsidR="00930867" w:rsidRDefault="00412132" w:rsidP="00930867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40368448" wp14:editId="5A7110F3">
            <wp:extent cx="5943600" cy="2934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A1EE" w14:textId="755CE007" w:rsidR="002022E3" w:rsidRDefault="002022E3" w:rsidP="00930867">
      <w:pPr>
        <w:rPr>
          <w:lang w:val="sr-Latn-CS"/>
        </w:rPr>
      </w:pPr>
    </w:p>
    <w:p w14:paraId="070B7212" w14:textId="2A654AFF" w:rsidR="002022E3" w:rsidRPr="00930867" w:rsidRDefault="002022E3" w:rsidP="00930867">
      <w:pPr>
        <w:rPr>
          <w:lang w:val="sr-Latn-CS"/>
        </w:rPr>
      </w:pPr>
      <w:r>
        <w:rPr>
          <w:lang w:val="sr-Latn-CS"/>
        </w:rPr>
        <w:t xml:space="preserve">Klikom na dugme </w:t>
      </w:r>
      <w:proofErr w:type="spellStart"/>
      <w:r w:rsidRPr="002022E3">
        <w:rPr>
          <w:i/>
          <w:iCs/>
          <w:lang w:val="sr-Latn-CS"/>
        </w:rPr>
        <w:t>Logout</w:t>
      </w:r>
      <w:proofErr w:type="spellEnd"/>
      <w:r>
        <w:rPr>
          <w:lang w:val="sr-Latn-CS"/>
        </w:rPr>
        <w:t xml:space="preserve"> možete se odjaviti.</w:t>
      </w:r>
    </w:p>
    <w:p w14:paraId="4E9FE562" w14:textId="492055D1" w:rsidR="00930867" w:rsidRDefault="00C553CF" w:rsidP="003A6FD3">
      <w:pPr>
        <w:pStyle w:val="Heading2"/>
        <w:rPr>
          <w:lang w:val="sr-Latn-CS"/>
        </w:rPr>
      </w:pPr>
      <w:bookmarkStart w:id="8" w:name="_Toc105963679"/>
      <w:r>
        <w:rPr>
          <w:lang w:val="sr-Latn-CS"/>
        </w:rPr>
        <w:t>Pretraga knjiga</w:t>
      </w:r>
      <w:bookmarkEnd w:id="8"/>
    </w:p>
    <w:p w14:paraId="7888FDDA" w14:textId="67890525" w:rsidR="00C553CF" w:rsidRDefault="00C553CF" w:rsidP="00C553CF">
      <w:pPr>
        <w:rPr>
          <w:lang w:val="sr-Latn-CS"/>
        </w:rPr>
      </w:pPr>
      <w:r>
        <w:rPr>
          <w:lang w:val="sr-Latn-CS"/>
        </w:rPr>
        <w:t>Dok ste na početnoj stranici klikom na ikonicu lupe se otvara nova stranica sa prikazom svih knjiga i opcijama za filtriranje istih:</w:t>
      </w:r>
    </w:p>
    <w:p w14:paraId="0E973F33" w14:textId="0DE9F2B2" w:rsidR="00C553CF" w:rsidRDefault="00412132" w:rsidP="00C553CF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6310614A" wp14:editId="4519471C">
            <wp:extent cx="5943600" cy="29438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ECA8" w14:textId="77777777" w:rsidR="00C553CF" w:rsidRDefault="00C553CF" w:rsidP="00C553CF">
      <w:pPr>
        <w:rPr>
          <w:lang w:val="sr-Latn-CS"/>
        </w:rPr>
      </w:pPr>
    </w:p>
    <w:p w14:paraId="18148C66" w14:textId="71B06A3F" w:rsidR="00C553CF" w:rsidRDefault="00E65C2A" w:rsidP="00C553CF">
      <w:pPr>
        <w:rPr>
          <w:lang w:val="sr-Latn-CS"/>
        </w:rPr>
      </w:pPr>
      <w:r>
        <w:rPr>
          <w:lang w:val="sr-Latn-CS"/>
        </w:rPr>
        <w:t xml:space="preserve">Filtere je moguće sakriti klikom na </w:t>
      </w:r>
      <w:r w:rsidRPr="00E65C2A">
        <w:rPr>
          <w:i/>
          <w:iCs/>
          <w:lang w:val="sr-Latn-CS"/>
        </w:rPr>
        <w:t>Sakrij Filtere</w:t>
      </w:r>
      <w:r>
        <w:rPr>
          <w:lang w:val="sr-Latn-CS"/>
        </w:rPr>
        <w:t xml:space="preserve"> ili ih postaviti klikom na </w:t>
      </w:r>
      <w:r w:rsidRPr="00E65C2A">
        <w:rPr>
          <w:i/>
          <w:iCs/>
          <w:lang w:val="sr-Latn-CS"/>
        </w:rPr>
        <w:t>Postavi Filtere</w:t>
      </w:r>
      <w:r>
        <w:rPr>
          <w:lang w:val="sr-Latn-CS"/>
        </w:rPr>
        <w:t>. Prikazuje se 10 knjiga po strani.</w:t>
      </w:r>
    </w:p>
    <w:p w14:paraId="70C416D5" w14:textId="77777777" w:rsidR="00C553CF" w:rsidRPr="00C553CF" w:rsidRDefault="00C553CF" w:rsidP="00C553CF">
      <w:pPr>
        <w:rPr>
          <w:lang w:val="sr-Latn-CS"/>
        </w:rPr>
      </w:pPr>
    </w:p>
    <w:p w14:paraId="2DD989AC" w14:textId="32449126" w:rsidR="00930867" w:rsidRDefault="00B86A3A" w:rsidP="003A6FD3">
      <w:pPr>
        <w:pStyle w:val="Heading2"/>
      </w:pPr>
      <w:bookmarkStart w:id="9" w:name="_Toc105963680"/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knjizi</w:t>
      </w:r>
      <w:proofErr w:type="spellEnd"/>
      <w:r w:rsidR="0084440A">
        <w:t xml:space="preserve"> </w:t>
      </w:r>
      <w:proofErr w:type="spellStart"/>
      <w:r w:rsidR="0084440A">
        <w:t>i</w:t>
      </w:r>
      <w:proofErr w:type="spellEnd"/>
      <w:r w:rsidR="0084440A">
        <w:t xml:space="preserve"> </w:t>
      </w:r>
      <w:proofErr w:type="spellStart"/>
      <w:r w:rsidR="0084440A">
        <w:t>povezane</w:t>
      </w:r>
      <w:proofErr w:type="spellEnd"/>
      <w:r w:rsidR="0084440A">
        <w:t xml:space="preserve"> </w:t>
      </w:r>
      <w:proofErr w:type="spellStart"/>
      <w:r w:rsidR="0084440A">
        <w:t>akcije</w:t>
      </w:r>
      <w:bookmarkEnd w:id="9"/>
      <w:proofErr w:type="spellEnd"/>
    </w:p>
    <w:p w14:paraId="45C65463" w14:textId="3B8EA9AA" w:rsidR="00B86A3A" w:rsidRDefault="00B86A3A" w:rsidP="00B86A3A"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knjiga</w:t>
      </w:r>
      <w:proofErr w:type="spellEnd"/>
      <w:r>
        <w:t xml:space="preserve"> </w:t>
      </w:r>
      <w:proofErr w:type="spellStart"/>
      <w:r>
        <w:t>otvara</w:t>
      </w:r>
      <w:proofErr w:type="spellEnd"/>
      <w:r>
        <w:t xml:space="preserve"> se nova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informacijama</w:t>
      </w:r>
      <w:proofErr w:type="spellEnd"/>
      <w:r>
        <w:t xml:space="preserve"> o </w:t>
      </w:r>
      <w:proofErr w:type="spellStart"/>
      <w:r>
        <w:t>knjizi</w:t>
      </w:r>
      <w:proofErr w:type="spellEnd"/>
      <w:r>
        <w:t>:</w:t>
      </w:r>
    </w:p>
    <w:p w14:paraId="6B0FB6F2" w14:textId="54EA5A19" w:rsidR="00B86A3A" w:rsidRDefault="00B86A3A" w:rsidP="00B86A3A"/>
    <w:p w14:paraId="3D8F5869" w14:textId="711317BF" w:rsidR="00B86A3A" w:rsidRDefault="00412132" w:rsidP="00B86A3A">
      <w:r>
        <w:rPr>
          <w:noProof/>
        </w:rPr>
        <w:drawing>
          <wp:inline distT="0" distB="0" distL="0" distR="0" wp14:anchorId="0482E457" wp14:editId="67FAE01B">
            <wp:extent cx="5943600" cy="2921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6E42" w14:textId="77777777" w:rsidR="00B86A3A" w:rsidRDefault="00B86A3A" w:rsidP="00B86A3A"/>
    <w:p w14:paraId="08011D85" w14:textId="0A467884" w:rsidR="00B86A3A" w:rsidRDefault="00B86A3A" w:rsidP="00B86A3A">
      <w:proofErr w:type="spellStart"/>
      <w:r>
        <w:t>Ovako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niste</w:t>
      </w:r>
      <w:proofErr w:type="spellEnd"/>
      <w:r>
        <w:t xml:space="preserve"> </w:t>
      </w:r>
      <w:proofErr w:type="spellStart"/>
      <w:r>
        <w:t>prijavljeni</w:t>
      </w:r>
      <w:proofErr w:type="spellEnd"/>
      <w:r>
        <w:t xml:space="preserve">, </w:t>
      </w:r>
      <w:proofErr w:type="spellStart"/>
      <w:r>
        <w:t>možete</w:t>
      </w:r>
      <w:proofErr w:type="spellEnd"/>
      <w:r>
        <w:t xml:space="preserve"> videte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knjizi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komentare</w:t>
      </w:r>
      <w:proofErr w:type="spellEnd"/>
      <w:r>
        <w:t>,</w:t>
      </w:r>
      <w:r w:rsidR="00202018">
        <w:t xml:space="preserve"> </w:t>
      </w:r>
      <w:proofErr w:type="spellStart"/>
      <w:r w:rsidR="00202018">
        <w:t>pregled</w:t>
      </w:r>
      <w:proofErr w:type="spellEnd"/>
      <w:r w:rsidR="00202018">
        <w:t xml:space="preserve"> </w:t>
      </w:r>
      <w:proofErr w:type="spellStart"/>
      <w:r w:rsidR="00202018">
        <w:t>knjiga</w:t>
      </w:r>
      <w:proofErr w:type="spellEnd"/>
      <w:r w:rsidR="00202018">
        <w:t xml:space="preserve"> </w:t>
      </w:r>
      <w:proofErr w:type="spellStart"/>
      <w:r w:rsidR="00202018">
        <w:t>od</w:t>
      </w:r>
      <w:proofErr w:type="spellEnd"/>
      <w:r w:rsidR="00202018">
        <w:t xml:space="preserve"> </w:t>
      </w:r>
      <w:proofErr w:type="spellStart"/>
      <w:r w:rsidR="00202018">
        <w:t>istog</w:t>
      </w:r>
      <w:proofErr w:type="spellEnd"/>
      <w:r w:rsidR="00202018">
        <w:t xml:space="preserve"> </w:t>
      </w:r>
      <w:proofErr w:type="spellStart"/>
      <w:r w:rsidR="00202018">
        <w:t>autora</w:t>
      </w:r>
      <w:proofErr w:type="spellEnd"/>
      <w:r w:rsidR="00202018">
        <w:t xml:space="preserve"> </w:t>
      </w:r>
      <w:proofErr w:type="spellStart"/>
      <w:r w:rsidR="00202018">
        <w:t>kao</w:t>
      </w:r>
      <w:proofErr w:type="spellEnd"/>
      <w:r w:rsidR="00202018">
        <w:t xml:space="preserve"> </w:t>
      </w:r>
      <w:proofErr w:type="spellStart"/>
      <w:r w:rsidR="00202018">
        <w:t>i</w:t>
      </w:r>
      <w:proofErr w:type="spellEnd"/>
      <w:r w:rsidR="00202018">
        <w:t xml:space="preserve"> </w:t>
      </w:r>
      <w:proofErr w:type="spellStart"/>
      <w:r w:rsidR="00202018">
        <w:t>preporuka</w:t>
      </w:r>
      <w:proofErr w:type="spellEnd"/>
      <w:r w:rsidR="00202018">
        <w:t xml:space="preserve"> </w:t>
      </w:r>
      <w:proofErr w:type="spellStart"/>
      <w:r w:rsidR="00202018">
        <w:t>knjiga</w:t>
      </w:r>
      <w:proofErr w:type="spellEnd"/>
      <w:r w:rsidR="00202018">
        <w:t xml:space="preserve"> za </w:t>
      </w:r>
      <w:proofErr w:type="spellStart"/>
      <w:r w:rsidR="00202018">
        <w:t>čitanje</w:t>
      </w:r>
      <w:proofErr w:type="spellEnd"/>
      <w:r w:rsidR="00202018">
        <w:t xml:space="preserve"> </w:t>
      </w:r>
      <w:proofErr w:type="spellStart"/>
      <w:r w:rsidR="00202018">
        <w:t>na</w:t>
      </w:r>
      <w:proofErr w:type="spellEnd"/>
      <w:r w:rsidR="00202018">
        <w:t xml:space="preserve"> </w:t>
      </w:r>
      <w:proofErr w:type="spellStart"/>
      <w:r w:rsidR="00202018">
        <w:t>osnovu</w:t>
      </w:r>
      <w:proofErr w:type="spellEnd"/>
      <w:r w:rsidR="00202018">
        <w:t xml:space="preserve"> </w:t>
      </w:r>
      <w:proofErr w:type="spellStart"/>
      <w:r w:rsidR="00202018">
        <w:t>sličnosti</w:t>
      </w:r>
      <w:proofErr w:type="spellEnd"/>
      <w:r w:rsidR="00202018">
        <w:t xml:space="preserve"> </w:t>
      </w:r>
      <w:proofErr w:type="spellStart"/>
      <w:r w:rsidR="00202018">
        <w:t>sa</w:t>
      </w:r>
      <w:proofErr w:type="spellEnd"/>
      <w:r w:rsidR="00202018">
        <w:t xml:space="preserve"> </w:t>
      </w:r>
      <w:proofErr w:type="spellStart"/>
      <w:r w:rsidR="00202018">
        <w:t>izabranom</w:t>
      </w:r>
      <w:proofErr w:type="spellEnd"/>
      <w:r w:rsidR="00202018">
        <w:t xml:space="preserve"> </w:t>
      </w:r>
      <w:proofErr w:type="spellStart"/>
      <w:r w:rsidR="00202018">
        <w:t>knjigom</w:t>
      </w:r>
      <w:proofErr w:type="spellEnd"/>
      <w:r w:rsidR="00202018">
        <w:t>.</w:t>
      </w:r>
      <w:r>
        <w:t xml:space="preserve"> </w:t>
      </w:r>
      <w:proofErr w:type="spellStart"/>
      <w:r w:rsidR="00202018">
        <w:t>Klikom</w:t>
      </w:r>
      <w:proofErr w:type="spellEnd"/>
      <w:r w:rsidR="00202018">
        <w:t xml:space="preserve"> </w:t>
      </w:r>
      <w:proofErr w:type="spellStart"/>
      <w:r w:rsidR="00202018">
        <w:t>na</w:t>
      </w:r>
      <w:proofErr w:type="spellEnd"/>
      <w:r w:rsidR="00202018">
        <w:t xml:space="preserve"> </w:t>
      </w:r>
      <w:proofErr w:type="spellStart"/>
      <w:r w:rsidR="00202018">
        <w:t>ime</w:t>
      </w:r>
      <w:proofErr w:type="spellEnd"/>
      <w:r w:rsidR="00202018">
        <w:t xml:space="preserve"> </w:t>
      </w:r>
      <w:proofErr w:type="spellStart"/>
      <w:r w:rsidR="00202018">
        <w:t>autora</w:t>
      </w:r>
      <w:proofErr w:type="spellEnd"/>
      <w:r w:rsidR="00202018">
        <w:t xml:space="preserve"> </w:t>
      </w:r>
      <w:proofErr w:type="spellStart"/>
      <w:r w:rsidR="00202018">
        <w:t>otvara</w:t>
      </w:r>
      <w:proofErr w:type="spellEnd"/>
      <w:r w:rsidR="00202018">
        <w:t xml:space="preserve"> se nova </w:t>
      </w:r>
      <w:proofErr w:type="spellStart"/>
      <w:r w:rsidR="00202018">
        <w:t>stranica</w:t>
      </w:r>
      <w:proofErr w:type="spellEnd"/>
      <w:r w:rsidR="00202018">
        <w:t xml:space="preserve"> </w:t>
      </w:r>
      <w:proofErr w:type="spellStart"/>
      <w:r w:rsidR="00202018">
        <w:t>sa</w:t>
      </w:r>
      <w:proofErr w:type="spellEnd"/>
      <w:r w:rsidR="00202018">
        <w:t xml:space="preserve"> </w:t>
      </w:r>
      <w:proofErr w:type="spellStart"/>
      <w:r w:rsidR="00202018">
        <w:t>informacijama</w:t>
      </w:r>
      <w:proofErr w:type="spellEnd"/>
      <w:r w:rsidR="00202018">
        <w:t xml:space="preserve"> o </w:t>
      </w:r>
      <w:proofErr w:type="spellStart"/>
      <w:r w:rsidR="00202018">
        <w:t>autoru</w:t>
      </w:r>
      <w:proofErr w:type="spellEnd"/>
      <w:r w:rsidR="00202018">
        <w:t>:</w:t>
      </w:r>
    </w:p>
    <w:p w14:paraId="4C613770" w14:textId="6923AAF9" w:rsidR="00B86A3A" w:rsidRDefault="00B86A3A" w:rsidP="00B86A3A">
      <w:r>
        <w:rPr>
          <w:noProof/>
        </w:rPr>
        <w:lastRenderedPageBreak/>
        <w:drawing>
          <wp:inline distT="0" distB="0" distL="0" distR="0" wp14:anchorId="6031FF59" wp14:editId="3394C3F3">
            <wp:extent cx="5943600" cy="2898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F9DC" w14:textId="281839E0" w:rsidR="00B86A3A" w:rsidRDefault="00B86A3A" w:rsidP="00B86A3A"/>
    <w:p w14:paraId="138A16BC" w14:textId="77777777" w:rsidR="00202018" w:rsidRDefault="00B86A3A" w:rsidP="00B86A3A">
      <w:proofErr w:type="spellStart"/>
      <w:r>
        <w:t>Ukoliko</w:t>
      </w:r>
      <w:proofErr w:type="spellEnd"/>
      <w:r>
        <w:t xml:space="preserve"> </w:t>
      </w:r>
      <w:proofErr w:type="spellStart"/>
      <w:r>
        <w:t>ste</w:t>
      </w:r>
      <w:proofErr w:type="spellEnd"/>
      <w:r>
        <w:t xml:space="preserve"> </w:t>
      </w:r>
      <w:proofErr w:type="spellStart"/>
      <w:r>
        <w:t>prijavljeni</w:t>
      </w:r>
      <w:proofErr w:type="spellEnd"/>
      <w:r>
        <w:t xml:space="preserve"> </w:t>
      </w:r>
      <w:proofErr w:type="spellStart"/>
      <w:r>
        <w:t>možete</w:t>
      </w:r>
      <w:proofErr w:type="spellEnd"/>
      <w:r>
        <w:t xml:space="preserve"> </w:t>
      </w:r>
      <w:proofErr w:type="spellStart"/>
      <w:r>
        <w:t>kliknuti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 w:rsidRPr="00202018">
        <w:rPr>
          <w:i/>
          <w:iCs/>
        </w:rPr>
        <w:t>Knjiga</w:t>
      </w:r>
      <w:proofErr w:type="spellEnd"/>
      <w:r w:rsidRPr="00202018">
        <w:rPr>
          <w:i/>
          <w:iCs/>
        </w:rPr>
        <w:t xml:space="preserve"> </w:t>
      </w:r>
      <w:proofErr w:type="spellStart"/>
      <w:r w:rsidRPr="00202018">
        <w:rPr>
          <w:i/>
          <w:iCs/>
        </w:rPr>
        <w:t>na</w:t>
      </w:r>
      <w:proofErr w:type="spellEnd"/>
      <w:r w:rsidRPr="00202018">
        <w:rPr>
          <w:i/>
          <w:iCs/>
        </w:rPr>
        <w:t xml:space="preserve"> </w:t>
      </w:r>
      <w:proofErr w:type="spellStart"/>
      <w:r w:rsidRPr="00202018">
        <w:rPr>
          <w:i/>
          <w:iCs/>
        </w:rPr>
        <w:t>stanju</w:t>
      </w:r>
      <w:proofErr w:type="spellEnd"/>
      <w:r>
        <w:t xml:space="preserve"> za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dostupnosti</w:t>
      </w:r>
      <w:proofErr w:type="spellEnd"/>
      <w:r>
        <w:t xml:space="preserve"> date </w:t>
      </w:r>
      <w:proofErr w:type="spellStart"/>
      <w:r>
        <w:t>knjige</w:t>
      </w:r>
      <w:proofErr w:type="spellEnd"/>
      <w:r>
        <w:t xml:space="preserve">, </w:t>
      </w:r>
    </w:p>
    <w:p w14:paraId="3E42610A" w14:textId="3A7E3437" w:rsidR="00202018" w:rsidRDefault="00202018" w:rsidP="00B86A3A"/>
    <w:p w14:paraId="16A5EA4A" w14:textId="5264C8EE" w:rsidR="00202018" w:rsidRDefault="00412132" w:rsidP="00B86A3A">
      <w:r>
        <w:rPr>
          <w:noProof/>
        </w:rPr>
        <w:drawing>
          <wp:inline distT="0" distB="0" distL="0" distR="0" wp14:anchorId="7F7D3716" wp14:editId="117E848F">
            <wp:extent cx="5943600" cy="2931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8636" w14:textId="4354BB08" w:rsidR="00580B31" w:rsidRDefault="00580B31" w:rsidP="00B86A3A"/>
    <w:p w14:paraId="2497EDA9" w14:textId="2CCEDBEA" w:rsidR="00580B31" w:rsidRDefault="00412132" w:rsidP="00B86A3A">
      <w:r>
        <w:rPr>
          <w:noProof/>
        </w:rPr>
        <w:lastRenderedPageBreak/>
        <w:drawing>
          <wp:inline distT="0" distB="0" distL="0" distR="0" wp14:anchorId="16D779B3" wp14:editId="32D6846F">
            <wp:extent cx="5943600" cy="2902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B92F" w14:textId="77777777" w:rsidR="00202018" w:rsidRDefault="00202018" w:rsidP="00B86A3A"/>
    <w:p w14:paraId="4BB91D81" w14:textId="1391A4A3" w:rsidR="00202018" w:rsidRDefault="00B86A3A" w:rsidP="00B86A3A">
      <w:proofErr w:type="spellStart"/>
      <w:r>
        <w:t>ili</w:t>
      </w:r>
      <w:proofErr w:type="spellEnd"/>
      <w:r>
        <w:t xml:space="preserve"> </w:t>
      </w:r>
      <w:proofErr w:type="spellStart"/>
      <w:r>
        <w:t>ukoliko</w:t>
      </w:r>
      <w:proofErr w:type="spellEnd"/>
      <w:r>
        <w:t xml:space="preserve"> </w:t>
      </w:r>
      <w:proofErr w:type="spellStart"/>
      <w:r>
        <w:t>knjiga</w:t>
      </w:r>
      <w:proofErr w:type="spellEnd"/>
      <w:r>
        <w:t xml:space="preserve"> </w:t>
      </w:r>
      <w:proofErr w:type="spellStart"/>
      <w:r>
        <w:t>trenutno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dostupna</w:t>
      </w:r>
      <w:proofErr w:type="spellEnd"/>
      <w:r>
        <w:t xml:space="preserve"> </w:t>
      </w:r>
      <w:proofErr w:type="spellStart"/>
      <w:r>
        <w:t>možete</w:t>
      </w:r>
      <w:proofErr w:type="spellEnd"/>
      <w:r>
        <w:t xml:space="preserve"> se </w:t>
      </w:r>
      <w:proofErr w:type="spellStart"/>
      <w:r>
        <w:t>prijaviti</w:t>
      </w:r>
      <w:proofErr w:type="spellEnd"/>
      <w:r>
        <w:t xml:space="preserve"> u red </w:t>
      </w:r>
      <w:proofErr w:type="spellStart"/>
      <w:r>
        <w:t>čekanja</w:t>
      </w:r>
      <w:proofErr w:type="spellEnd"/>
      <w:r>
        <w:t xml:space="preserve"> za </w:t>
      </w:r>
      <w:proofErr w:type="spellStart"/>
      <w:r>
        <w:t>istu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 w:rsidRPr="00202018">
        <w:rPr>
          <w:i/>
          <w:iCs/>
        </w:rPr>
        <w:t>Prijavi</w:t>
      </w:r>
      <w:proofErr w:type="spellEnd"/>
      <w:r w:rsidRPr="00202018">
        <w:rPr>
          <w:i/>
          <w:iCs/>
        </w:rPr>
        <w:t xml:space="preserve"> se u red </w:t>
      </w:r>
      <w:proofErr w:type="spellStart"/>
      <w:r w:rsidRPr="00202018">
        <w:rPr>
          <w:i/>
          <w:iCs/>
        </w:rPr>
        <w:t>čekanja</w:t>
      </w:r>
      <w:proofErr w:type="spellEnd"/>
      <w:r>
        <w:t>.</w:t>
      </w:r>
    </w:p>
    <w:p w14:paraId="48E05A90" w14:textId="61FF3222" w:rsidR="00202018" w:rsidRDefault="00202018" w:rsidP="00B86A3A"/>
    <w:p w14:paraId="16332ACE" w14:textId="08BB161B" w:rsidR="00202018" w:rsidRDefault="00B1159F" w:rsidP="00B86A3A">
      <w:r>
        <w:rPr>
          <w:noProof/>
        </w:rPr>
        <w:drawing>
          <wp:inline distT="0" distB="0" distL="0" distR="0" wp14:anchorId="0C4BCADA" wp14:editId="03A8AABB">
            <wp:extent cx="5943600" cy="2937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8506" w14:textId="77777777" w:rsidR="00202018" w:rsidRDefault="00202018" w:rsidP="00B86A3A"/>
    <w:p w14:paraId="327B73F7" w14:textId="1BD9A11C" w:rsidR="00B86A3A" w:rsidRDefault="00B86A3A" w:rsidP="00B86A3A">
      <w:proofErr w:type="spellStart"/>
      <w:r>
        <w:t>Zatim</w:t>
      </w:r>
      <w:proofErr w:type="spellEnd"/>
      <w:r>
        <w:t xml:space="preserve"> </w:t>
      </w:r>
      <w:proofErr w:type="spellStart"/>
      <w:r>
        <w:t>možete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dodavati</w:t>
      </w:r>
      <w:proofErr w:type="spellEnd"/>
      <w:r>
        <w:t xml:space="preserve"> </w:t>
      </w:r>
      <w:proofErr w:type="spellStart"/>
      <w:r>
        <w:t>komentare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u </w:t>
      </w:r>
      <w:proofErr w:type="spellStart"/>
      <w:r>
        <w:t>obliku</w:t>
      </w:r>
      <w:proofErr w:type="spellEnd"/>
      <w:r>
        <w:t xml:space="preserve"> </w:t>
      </w:r>
      <w:proofErr w:type="spellStart"/>
      <w:r>
        <w:t>oblačića</w:t>
      </w:r>
      <w:proofErr w:type="spellEnd"/>
      <w:r>
        <w:t xml:space="preserve"> </w:t>
      </w:r>
      <w:proofErr w:type="spellStart"/>
      <w:r>
        <w:t>pa</w:t>
      </w:r>
      <w:proofErr w:type="spellEnd"/>
      <w:r>
        <w:t xml:space="preserve"> </w:t>
      </w:r>
      <w:proofErr w:type="spellStart"/>
      <w:r>
        <w:t>zatim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proofErr w:type="spellStart"/>
      <w:r w:rsidRPr="00202018">
        <w:rPr>
          <w:i/>
          <w:iCs/>
        </w:rPr>
        <w:t>Dodaj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</w:t>
      </w:r>
      <w:proofErr w:type="spellStart"/>
      <w:r>
        <w:t>će</w:t>
      </w:r>
      <w:proofErr w:type="spellEnd"/>
      <w:r>
        <w:t xml:space="preserve"> </w:t>
      </w:r>
      <w:proofErr w:type="spellStart"/>
      <w:r>
        <w:t>vam</w:t>
      </w:r>
      <w:proofErr w:type="spellEnd"/>
      <w:r>
        <w:t xml:space="preserve"> se </w:t>
      </w:r>
      <w:proofErr w:type="spellStart"/>
      <w:r>
        <w:t>otvoriti</w:t>
      </w:r>
      <w:proofErr w:type="spellEnd"/>
      <w:r>
        <w:t xml:space="preserve"> forma za </w:t>
      </w:r>
      <w:proofErr w:type="spellStart"/>
      <w:r>
        <w:t>unos</w:t>
      </w:r>
      <w:proofErr w:type="spellEnd"/>
      <w:r>
        <w:t xml:space="preserve"> </w:t>
      </w:r>
      <w:proofErr w:type="spellStart"/>
      <w:r>
        <w:t>komentara</w:t>
      </w:r>
      <w:proofErr w:type="spellEnd"/>
      <w:r w:rsidR="00580B31">
        <w:t>:</w:t>
      </w:r>
    </w:p>
    <w:p w14:paraId="0AF09A75" w14:textId="4B622164" w:rsidR="005A22AC" w:rsidRDefault="005A22AC" w:rsidP="00B86A3A"/>
    <w:p w14:paraId="0EA7DD96" w14:textId="719CB067" w:rsidR="005A22AC" w:rsidRDefault="00B1159F" w:rsidP="00B86A3A">
      <w:r>
        <w:rPr>
          <w:noProof/>
        </w:rPr>
        <w:lastRenderedPageBreak/>
        <w:drawing>
          <wp:inline distT="0" distB="0" distL="0" distR="0" wp14:anchorId="23285E59" wp14:editId="7933D209">
            <wp:extent cx="5943600" cy="2923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7E84" w14:textId="77777777" w:rsidR="00580B31" w:rsidRDefault="00580B31" w:rsidP="00B86A3A"/>
    <w:p w14:paraId="1E088931" w14:textId="2E603357" w:rsidR="00580B31" w:rsidRDefault="00580B31" w:rsidP="00B86A3A">
      <w:r>
        <w:t xml:space="preserve"> </w:t>
      </w:r>
      <w:proofErr w:type="spellStart"/>
      <w:r>
        <w:t>Dodat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možete</w:t>
      </w:r>
      <w:proofErr w:type="spellEnd"/>
      <w:r>
        <w:t xml:space="preserve"> </w:t>
      </w:r>
      <w:proofErr w:type="spellStart"/>
      <w:r>
        <w:t>kasnije</w:t>
      </w:r>
      <w:proofErr w:type="spellEnd"/>
      <w:r>
        <w:t xml:space="preserve"> </w:t>
      </w:r>
      <w:proofErr w:type="spellStart"/>
      <w:r>
        <w:t>izmeniti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ga </w:t>
      </w:r>
      <w:proofErr w:type="spellStart"/>
      <w:r>
        <w:t>obrisati</w:t>
      </w:r>
      <w:proofErr w:type="spellEnd"/>
      <w:r>
        <w:t>:</w:t>
      </w:r>
    </w:p>
    <w:p w14:paraId="5B0BAEED" w14:textId="6A4298CE" w:rsidR="005A22AC" w:rsidRDefault="005A22AC" w:rsidP="00B86A3A"/>
    <w:p w14:paraId="17ED0775" w14:textId="2E7C51F6" w:rsidR="005A22AC" w:rsidRDefault="00B1159F" w:rsidP="00B86A3A">
      <w:r>
        <w:rPr>
          <w:noProof/>
        </w:rPr>
        <w:drawing>
          <wp:inline distT="0" distB="0" distL="0" distR="0" wp14:anchorId="72611B10" wp14:editId="37AD1FE6">
            <wp:extent cx="5943600" cy="2923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9E62" w14:textId="77777777" w:rsidR="0084440A" w:rsidRPr="00B86A3A" w:rsidRDefault="0084440A" w:rsidP="00B86A3A"/>
    <w:p w14:paraId="6F16B055" w14:textId="1A353449" w:rsidR="00C6395D" w:rsidRDefault="00C6395D" w:rsidP="00C6395D">
      <w:pPr>
        <w:pStyle w:val="Heading1"/>
        <w:rPr>
          <w:lang w:val="sr-Latn-CS"/>
        </w:rPr>
      </w:pPr>
      <w:bookmarkStart w:id="10" w:name="_Toc105963681"/>
      <w:r>
        <w:rPr>
          <w:lang w:val="sr-Latn-CS"/>
        </w:rPr>
        <w:t>Aplikacija za menadžere i radnike</w:t>
      </w:r>
      <w:bookmarkEnd w:id="10"/>
    </w:p>
    <w:p w14:paraId="222D22EC" w14:textId="208869B8" w:rsidR="00C6395D" w:rsidRDefault="0053606D" w:rsidP="00C6395D">
      <w:pPr>
        <w:pStyle w:val="Heading2"/>
        <w:rPr>
          <w:lang w:val="sr-Latn-CS"/>
        </w:rPr>
      </w:pPr>
      <w:bookmarkStart w:id="11" w:name="_Toc105963682"/>
      <w:r>
        <w:rPr>
          <w:lang w:val="sr-Latn-CS"/>
        </w:rPr>
        <w:t>Prijavljivanje</w:t>
      </w:r>
      <w:bookmarkEnd w:id="11"/>
    </w:p>
    <w:p w14:paraId="2C4C8878" w14:textId="3C6BB887" w:rsidR="0053606D" w:rsidRDefault="0053606D" w:rsidP="0053606D">
      <w:pPr>
        <w:rPr>
          <w:lang w:val="sr-Latn-CS"/>
        </w:rPr>
      </w:pPr>
      <w:r>
        <w:rPr>
          <w:lang w:val="sr-Latn-CS"/>
        </w:rPr>
        <w:t>Prva stranica koja se pojavljuje prilikom pokretanja aplikacije za menadžere i radnike je forma za prijavu gde je potrebno prijaviti se uz pomoć korisničkog imena i lozinke:</w:t>
      </w:r>
    </w:p>
    <w:p w14:paraId="0B92DE80" w14:textId="1C6E849B" w:rsidR="0053606D" w:rsidRDefault="0053606D" w:rsidP="0053606D">
      <w:pPr>
        <w:rPr>
          <w:lang w:val="sr-Latn-CS"/>
        </w:rPr>
      </w:pPr>
    </w:p>
    <w:p w14:paraId="56E1F950" w14:textId="28600E94" w:rsidR="0053606D" w:rsidRDefault="00B1159F" w:rsidP="0053606D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081C1823" wp14:editId="2FD908D4">
            <wp:extent cx="5943600" cy="29203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88AC" w14:textId="77777777" w:rsidR="0053606D" w:rsidRPr="0053606D" w:rsidRDefault="0053606D" w:rsidP="0053606D">
      <w:pPr>
        <w:rPr>
          <w:lang w:val="sr-Latn-CS"/>
        </w:rPr>
      </w:pPr>
    </w:p>
    <w:p w14:paraId="28914F21" w14:textId="310481C7" w:rsidR="00C6395D" w:rsidRDefault="0053606D" w:rsidP="00C6395D">
      <w:pPr>
        <w:pStyle w:val="Heading2"/>
        <w:rPr>
          <w:lang w:val="sr-Latn-CS"/>
        </w:rPr>
      </w:pPr>
      <w:bookmarkStart w:id="12" w:name="_Toc105963683"/>
      <w:r>
        <w:rPr>
          <w:lang w:val="sr-Latn-CS"/>
        </w:rPr>
        <w:t>Početna stranica nakon prijave</w:t>
      </w:r>
      <w:bookmarkEnd w:id="12"/>
    </w:p>
    <w:p w14:paraId="14F38A69" w14:textId="15B66B3B" w:rsidR="0053606D" w:rsidRDefault="0053606D" w:rsidP="0053606D">
      <w:pPr>
        <w:rPr>
          <w:lang w:val="sr-Latn-CS"/>
        </w:rPr>
      </w:pPr>
      <w:r>
        <w:rPr>
          <w:lang w:val="sr-Latn-CS"/>
        </w:rPr>
        <w:t>Ovako izgleda početna stranica nakon što se prijavi menadžer:</w:t>
      </w:r>
    </w:p>
    <w:p w14:paraId="123C6D6F" w14:textId="333EFB3D" w:rsidR="0053606D" w:rsidRDefault="0053606D" w:rsidP="0053606D">
      <w:pPr>
        <w:rPr>
          <w:lang w:val="sr-Latn-CS"/>
        </w:rPr>
      </w:pPr>
    </w:p>
    <w:p w14:paraId="12392AAE" w14:textId="6FD1AAE0" w:rsidR="0053606D" w:rsidRDefault="00F27AB4" w:rsidP="0053606D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9954AE2" wp14:editId="76C8CFEC">
            <wp:extent cx="5943600" cy="29114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8AF0" w14:textId="1495F8A6" w:rsidR="0053606D" w:rsidRDefault="0053606D" w:rsidP="0053606D">
      <w:pPr>
        <w:rPr>
          <w:lang w:val="sr-Latn-CS"/>
        </w:rPr>
      </w:pPr>
    </w:p>
    <w:p w14:paraId="5870BB84" w14:textId="2AB7B33B" w:rsidR="0053606D" w:rsidRDefault="0053606D" w:rsidP="0053606D">
      <w:pPr>
        <w:rPr>
          <w:lang w:val="sr-Latn-CS"/>
        </w:rPr>
      </w:pPr>
      <w:r>
        <w:rPr>
          <w:lang w:val="sr-Latn-CS"/>
        </w:rPr>
        <w:t>A ovako za radnika:</w:t>
      </w:r>
    </w:p>
    <w:p w14:paraId="6463ACA8" w14:textId="5EE39B25" w:rsidR="0053606D" w:rsidRDefault="0053606D" w:rsidP="0053606D">
      <w:pPr>
        <w:rPr>
          <w:lang w:val="sr-Latn-CS"/>
        </w:rPr>
      </w:pPr>
    </w:p>
    <w:p w14:paraId="5CC3CCC8" w14:textId="416791EB" w:rsidR="0053606D" w:rsidRDefault="00F27AB4" w:rsidP="0053606D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3D55BD50" wp14:editId="55123A5B">
            <wp:extent cx="5943600" cy="28867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18E5" w14:textId="77777777" w:rsidR="0053606D" w:rsidRPr="0053606D" w:rsidRDefault="0053606D" w:rsidP="0053606D">
      <w:pPr>
        <w:rPr>
          <w:lang w:val="sr-Latn-CS"/>
        </w:rPr>
      </w:pPr>
    </w:p>
    <w:p w14:paraId="245AFD48" w14:textId="79375095" w:rsidR="00C6395D" w:rsidRDefault="009B5EBB" w:rsidP="00C6395D">
      <w:pPr>
        <w:pStyle w:val="Heading2"/>
        <w:rPr>
          <w:lang w:val="sr-Latn-CS"/>
        </w:rPr>
      </w:pPr>
      <w:bookmarkStart w:id="13" w:name="_Toc105963684"/>
      <w:r>
        <w:rPr>
          <w:lang w:val="sr-Latn-CS"/>
        </w:rPr>
        <w:t>Operacije sa knjigama</w:t>
      </w:r>
      <w:bookmarkEnd w:id="13"/>
    </w:p>
    <w:p w14:paraId="5A1B6887" w14:textId="5B958168" w:rsidR="009B5EBB" w:rsidRDefault="009B5EBB" w:rsidP="009B5EBB">
      <w:pPr>
        <w:rPr>
          <w:lang w:val="sr-Latn-CS"/>
        </w:rPr>
      </w:pPr>
      <w:r>
        <w:rPr>
          <w:lang w:val="sr-Latn-CS"/>
        </w:rPr>
        <w:t xml:space="preserve">Klikom na tab </w:t>
      </w:r>
      <w:r w:rsidRPr="009B5EBB">
        <w:rPr>
          <w:i/>
          <w:iCs/>
          <w:lang w:val="sr-Latn-CS"/>
        </w:rPr>
        <w:t>Knjige</w:t>
      </w:r>
      <w:r>
        <w:rPr>
          <w:lang w:val="sr-Latn-CS"/>
        </w:rPr>
        <w:t xml:space="preserve"> otvara se nova stranica:</w:t>
      </w:r>
    </w:p>
    <w:p w14:paraId="119261C1" w14:textId="37BCDCF7" w:rsidR="009B5EBB" w:rsidRDefault="009B5EBB" w:rsidP="009B5EBB">
      <w:pPr>
        <w:rPr>
          <w:lang w:val="sr-Latn-CS"/>
        </w:rPr>
      </w:pPr>
    </w:p>
    <w:p w14:paraId="6375BDE1" w14:textId="13EF56C3" w:rsidR="009B5EBB" w:rsidRDefault="00F27AB4" w:rsidP="009B5EBB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FE02ECF" wp14:editId="2FAFEBF8">
            <wp:extent cx="5943600" cy="2912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EA45" w14:textId="48001795" w:rsidR="009B5EBB" w:rsidRDefault="009B5EBB" w:rsidP="009B5EBB">
      <w:pPr>
        <w:rPr>
          <w:lang w:val="sr-Latn-CS"/>
        </w:rPr>
      </w:pPr>
    </w:p>
    <w:p w14:paraId="143BC627" w14:textId="614EFE40" w:rsidR="009B5EBB" w:rsidRDefault="009B5EBB" w:rsidP="009B5EBB">
      <w:pPr>
        <w:rPr>
          <w:lang w:val="sr-Latn-CS"/>
        </w:rPr>
      </w:pPr>
      <w:r>
        <w:rPr>
          <w:lang w:val="sr-Latn-CS"/>
        </w:rPr>
        <w:t xml:space="preserve">Ovde se dodaju fizičke knjige popunjavanjem podataka i klikom na </w:t>
      </w:r>
      <w:r w:rsidRPr="009B5EBB">
        <w:rPr>
          <w:i/>
          <w:iCs/>
          <w:lang w:val="sr-Latn-CS"/>
        </w:rPr>
        <w:t>Dodaj</w:t>
      </w:r>
      <w:r>
        <w:rPr>
          <w:i/>
          <w:iCs/>
          <w:lang w:val="sr-Latn-CS"/>
        </w:rPr>
        <w:t>.</w:t>
      </w:r>
      <w:r>
        <w:rPr>
          <w:lang w:val="sr-Latn-CS"/>
        </w:rPr>
        <w:t xml:space="preserve"> Ukoliko želimo da dodamo tzv. Logičku knjigu to ćemo obaviti klikom na dugme </w:t>
      </w:r>
      <w:r w:rsidRPr="009B5EBB">
        <w:rPr>
          <w:i/>
          <w:iCs/>
          <w:lang w:val="sr-Latn-CS"/>
        </w:rPr>
        <w:t>Logička</w:t>
      </w:r>
      <w:r>
        <w:rPr>
          <w:lang w:val="sr-Latn-CS"/>
        </w:rPr>
        <w:t xml:space="preserve"> u gornjem desnom uglu ekrana:</w:t>
      </w:r>
    </w:p>
    <w:p w14:paraId="6CB1E9C8" w14:textId="2E7CDA15" w:rsidR="009B5EBB" w:rsidRDefault="009B5EBB" w:rsidP="009B5EBB">
      <w:pPr>
        <w:rPr>
          <w:lang w:val="sr-Latn-CS"/>
        </w:rPr>
      </w:pPr>
    </w:p>
    <w:p w14:paraId="06C73106" w14:textId="1D8F2C70" w:rsidR="009B5EBB" w:rsidRDefault="00F27AB4" w:rsidP="009B5EBB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18A8953D" wp14:editId="719FF317">
            <wp:extent cx="5943600" cy="2895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BE1B" w14:textId="5DC1F16A" w:rsidR="009B5EBB" w:rsidRDefault="009B5EBB" w:rsidP="009B5EBB">
      <w:pPr>
        <w:rPr>
          <w:lang w:val="sr-Latn-CS"/>
        </w:rPr>
      </w:pPr>
    </w:p>
    <w:p w14:paraId="74576704" w14:textId="1C485B23" w:rsidR="009B5EBB" w:rsidRDefault="009B5EBB" w:rsidP="009B5EBB">
      <w:pPr>
        <w:rPr>
          <w:lang w:val="sr-Latn-CS"/>
        </w:rPr>
      </w:pPr>
      <w:r>
        <w:rPr>
          <w:lang w:val="sr-Latn-CS"/>
        </w:rPr>
        <w:t xml:space="preserve">Popunimo podatke i idemo na </w:t>
      </w:r>
      <w:r w:rsidRPr="009B5EBB">
        <w:rPr>
          <w:i/>
          <w:iCs/>
          <w:lang w:val="sr-Latn-CS"/>
        </w:rPr>
        <w:t>Dodaj</w:t>
      </w:r>
      <w:r>
        <w:rPr>
          <w:lang w:val="sr-Latn-CS"/>
        </w:rPr>
        <w:t>.</w:t>
      </w:r>
    </w:p>
    <w:p w14:paraId="1EDD19EB" w14:textId="18F2C630" w:rsidR="007B0692" w:rsidRDefault="007B0692" w:rsidP="009B5EBB">
      <w:pPr>
        <w:rPr>
          <w:lang w:val="sr-Latn-CS"/>
        </w:rPr>
      </w:pPr>
      <w:r>
        <w:rPr>
          <w:lang w:val="sr-Latn-CS"/>
        </w:rPr>
        <w:t xml:space="preserve">Pretragom uz pomoć </w:t>
      </w:r>
      <w:proofErr w:type="spellStart"/>
      <w:r>
        <w:rPr>
          <w:lang w:val="sr-Latn-CS"/>
        </w:rPr>
        <w:t>Search</w:t>
      </w:r>
      <w:proofErr w:type="spellEnd"/>
      <w:r>
        <w:rPr>
          <w:lang w:val="sr-Latn-CS"/>
        </w:rPr>
        <w:t xml:space="preserve"> bara možemo naći knjigu i proveriti njenu dostupnost:</w:t>
      </w:r>
    </w:p>
    <w:p w14:paraId="34A9ECD7" w14:textId="75EFBFEE" w:rsidR="007B0692" w:rsidRDefault="007B0692" w:rsidP="009B5EBB">
      <w:pPr>
        <w:rPr>
          <w:lang w:val="sr-Latn-CS"/>
        </w:rPr>
      </w:pPr>
    </w:p>
    <w:p w14:paraId="09A306C6" w14:textId="3BE7808D" w:rsidR="007B0692" w:rsidRDefault="00F27AB4" w:rsidP="009B5EBB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5DDF7F0E" wp14:editId="1A975D6B">
            <wp:extent cx="5943600" cy="2905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8148" w14:textId="366923BE" w:rsidR="00F27AB4" w:rsidRDefault="00F27AB4" w:rsidP="009B5EBB">
      <w:pPr>
        <w:rPr>
          <w:lang w:val="sr-Latn-CS"/>
        </w:rPr>
      </w:pPr>
    </w:p>
    <w:p w14:paraId="7A8D0A62" w14:textId="2835F73E" w:rsidR="00F27AB4" w:rsidRDefault="00F27AB4" w:rsidP="009B5EBB">
      <w:pPr>
        <w:rPr>
          <w:lang w:val="sr-Latn-RS"/>
        </w:rPr>
      </w:pPr>
      <w:r>
        <w:rPr>
          <w:lang w:val="sr-Latn-CS"/>
        </w:rPr>
        <w:t>Mo</w:t>
      </w:r>
      <w:proofErr w:type="spellStart"/>
      <w:r>
        <w:rPr>
          <w:lang w:val="sr-Latn-RS"/>
        </w:rPr>
        <w:t>žemo</w:t>
      </w:r>
      <w:proofErr w:type="spellEnd"/>
      <w:r>
        <w:rPr>
          <w:lang w:val="sr-Latn-RS"/>
        </w:rPr>
        <w:t xml:space="preserve"> dodati autora klikom na </w:t>
      </w:r>
      <w:proofErr w:type="spellStart"/>
      <w:r>
        <w:rPr>
          <w:lang w:val="sr-Latn-RS"/>
        </w:rPr>
        <w:t>plusić</w:t>
      </w:r>
      <w:proofErr w:type="spellEnd"/>
      <w:r>
        <w:rPr>
          <w:lang w:val="sr-Latn-RS"/>
        </w:rPr>
        <w:t xml:space="preserve"> u gornjem desnom uglu dok se nalazimo na strani za dodavanje tzv. Logičke knjige:</w:t>
      </w:r>
    </w:p>
    <w:p w14:paraId="395AD53F" w14:textId="6CB3B5EA" w:rsidR="00F27AB4" w:rsidRDefault="00F27AB4" w:rsidP="009B5EBB">
      <w:pPr>
        <w:rPr>
          <w:lang w:val="sr-Latn-RS"/>
        </w:rPr>
      </w:pPr>
    </w:p>
    <w:p w14:paraId="4556BEA7" w14:textId="56B7418D" w:rsidR="00F27AB4" w:rsidRPr="00F27AB4" w:rsidRDefault="00F27AB4" w:rsidP="009B5EBB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4F5A9583" wp14:editId="4ECC0D05">
            <wp:extent cx="5943600" cy="2901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9B48" w14:textId="77777777" w:rsidR="007B0692" w:rsidRPr="009B5EBB" w:rsidRDefault="007B0692" w:rsidP="009B5EBB">
      <w:pPr>
        <w:rPr>
          <w:lang w:val="sr-Latn-CS"/>
        </w:rPr>
      </w:pPr>
    </w:p>
    <w:p w14:paraId="2EA9DB66" w14:textId="40564969" w:rsidR="00A10FC5" w:rsidRDefault="00A10FC5" w:rsidP="00C6395D">
      <w:pPr>
        <w:pStyle w:val="Heading2"/>
        <w:rPr>
          <w:lang w:val="sr-Latn-CS"/>
        </w:rPr>
      </w:pPr>
      <w:bookmarkStart w:id="14" w:name="_Toc105963685"/>
      <w:r>
        <w:rPr>
          <w:lang w:val="sr-Latn-CS"/>
        </w:rPr>
        <w:t>Operacije sa čitaonicama</w:t>
      </w:r>
      <w:bookmarkEnd w:id="14"/>
    </w:p>
    <w:p w14:paraId="494B131E" w14:textId="2DB379D5" w:rsidR="007B0692" w:rsidRDefault="007B0692" w:rsidP="007B0692">
      <w:pPr>
        <w:rPr>
          <w:lang w:val="sr-Latn-CS"/>
        </w:rPr>
      </w:pPr>
      <w:r>
        <w:rPr>
          <w:lang w:val="sr-Latn-CS"/>
        </w:rPr>
        <w:t xml:space="preserve">Klikom na tab </w:t>
      </w:r>
      <w:r w:rsidRPr="007B0692">
        <w:rPr>
          <w:i/>
          <w:iCs/>
          <w:lang w:val="sr-Latn-CS"/>
        </w:rPr>
        <w:t>Čitaonica</w:t>
      </w:r>
      <w:r>
        <w:rPr>
          <w:lang w:val="sr-Latn-CS"/>
        </w:rPr>
        <w:t xml:space="preserve"> otvara se nova stranica:</w:t>
      </w:r>
    </w:p>
    <w:p w14:paraId="5955B379" w14:textId="47D313A8" w:rsidR="007B0692" w:rsidRDefault="007B0692" w:rsidP="007B0692">
      <w:pPr>
        <w:rPr>
          <w:lang w:val="sr-Latn-CS"/>
        </w:rPr>
      </w:pPr>
    </w:p>
    <w:p w14:paraId="07A5E0B0" w14:textId="0B4DC054" w:rsidR="007B0692" w:rsidRDefault="000D6F0E" w:rsidP="007B0692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40D80A4B" wp14:editId="25FD068B">
            <wp:extent cx="5943600" cy="29051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40B6" w14:textId="54364B93" w:rsidR="007B0692" w:rsidRDefault="007B0692" w:rsidP="007B0692">
      <w:pPr>
        <w:rPr>
          <w:lang w:val="sr-Latn-CS"/>
        </w:rPr>
      </w:pPr>
    </w:p>
    <w:p w14:paraId="41FE2EDA" w14:textId="2FFD1503" w:rsidR="007B0692" w:rsidRDefault="007B0692" w:rsidP="007B0692">
      <w:pPr>
        <w:rPr>
          <w:lang w:val="sr-Latn-CS"/>
        </w:rPr>
      </w:pPr>
      <w:r>
        <w:rPr>
          <w:lang w:val="sr-Latn-CS"/>
        </w:rPr>
        <w:t>Biramo ogranak iz ponuđene liste</w:t>
      </w:r>
      <w:r w:rsidR="000D6F0E">
        <w:rPr>
          <w:lang w:val="sr-Latn-CS"/>
        </w:rPr>
        <w:t>.</w:t>
      </w:r>
    </w:p>
    <w:p w14:paraId="1335DFC7" w14:textId="14D695E2" w:rsidR="007B0692" w:rsidRDefault="007B0692" w:rsidP="007B0692">
      <w:pPr>
        <w:rPr>
          <w:lang w:val="sr-Latn-CS"/>
        </w:rPr>
      </w:pPr>
    </w:p>
    <w:p w14:paraId="0740C89C" w14:textId="57BBC76A" w:rsidR="007B0692" w:rsidRDefault="007B0692" w:rsidP="007B0692">
      <w:pPr>
        <w:rPr>
          <w:lang w:val="sr-Latn-CS"/>
        </w:rPr>
      </w:pPr>
      <w:r>
        <w:rPr>
          <w:lang w:val="sr-Latn-CS"/>
        </w:rPr>
        <w:t xml:space="preserve">Nakon odabira ogranka imamo opcije da obrišemo ogranak klikom na </w:t>
      </w:r>
      <w:r w:rsidRPr="0032466D">
        <w:rPr>
          <w:i/>
          <w:iCs/>
          <w:lang w:val="sr-Latn-CS"/>
        </w:rPr>
        <w:t>Obriši</w:t>
      </w:r>
      <w:r w:rsidR="0032466D">
        <w:rPr>
          <w:lang w:val="sr-Latn-CS"/>
        </w:rPr>
        <w:t xml:space="preserve"> ili ga </w:t>
      </w:r>
      <w:r>
        <w:rPr>
          <w:lang w:val="sr-Latn-CS"/>
        </w:rPr>
        <w:t>dodamo</w:t>
      </w:r>
      <w:r w:rsidR="0032466D">
        <w:rPr>
          <w:lang w:val="sr-Latn-CS"/>
        </w:rPr>
        <w:t xml:space="preserve"> </w:t>
      </w:r>
      <w:r>
        <w:rPr>
          <w:lang w:val="sr-Latn-CS"/>
        </w:rPr>
        <w:t xml:space="preserve">klikom na </w:t>
      </w:r>
      <w:r w:rsidRPr="007B0692">
        <w:rPr>
          <w:i/>
          <w:iCs/>
          <w:lang w:val="sr-Latn-CS"/>
        </w:rPr>
        <w:t>Dodaj</w:t>
      </w:r>
      <w:r>
        <w:rPr>
          <w:i/>
          <w:iCs/>
          <w:lang w:val="sr-Latn-CS"/>
        </w:rPr>
        <w:t xml:space="preserve"> </w:t>
      </w:r>
      <w:r>
        <w:rPr>
          <w:lang w:val="sr-Latn-CS"/>
        </w:rPr>
        <w:t>:</w:t>
      </w:r>
    </w:p>
    <w:p w14:paraId="488E5091" w14:textId="16B5A305" w:rsidR="007B0692" w:rsidRDefault="007B0692" w:rsidP="007B0692">
      <w:pPr>
        <w:rPr>
          <w:lang w:val="sr-Latn-CS"/>
        </w:rPr>
      </w:pPr>
    </w:p>
    <w:p w14:paraId="513BB036" w14:textId="27A5323F" w:rsidR="007B0692" w:rsidRDefault="000D6F0E" w:rsidP="007B0692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07855BB4" wp14:editId="34A6734E">
            <wp:extent cx="5943600" cy="28892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A7A0" w14:textId="71306D21" w:rsidR="0032466D" w:rsidRDefault="0032466D" w:rsidP="007B0692">
      <w:pPr>
        <w:rPr>
          <w:lang w:val="sr-Latn-CS"/>
        </w:rPr>
      </w:pPr>
    </w:p>
    <w:p w14:paraId="69D77A2E" w14:textId="164E66D1" w:rsidR="0032466D" w:rsidRDefault="00784E04" w:rsidP="007B0692">
      <w:pPr>
        <w:rPr>
          <w:lang w:val="sr-Latn-CS"/>
        </w:rPr>
      </w:pPr>
      <w:r>
        <w:rPr>
          <w:lang w:val="sr-Latn-CS"/>
        </w:rPr>
        <w:t>Klikom na jednu od ponuđenih čitaonica otvara nam se nova stranica:</w:t>
      </w:r>
    </w:p>
    <w:p w14:paraId="58CB2815" w14:textId="04CD8466" w:rsidR="00784E04" w:rsidRDefault="00784E04" w:rsidP="007B0692">
      <w:pPr>
        <w:rPr>
          <w:lang w:val="sr-Latn-CS"/>
        </w:rPr>
      </w:pPr>
    </w:p>
    <w:p w14:paraId="5B5CFD91" w14:textId="4E0DDC21" w:rsidR="00784E04" w:rsidRDefault="00A6774E" w:rsidP="007B0692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4C2AFBD" wp14:editId="53E7D2EC">
            <wp:extent cx="5943600" cy="29324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AA5" w14:textId="4AD3EBB2" w:rsidR="00784E04" w:rsidRDefault="00784E04" w:rsidP="007B0692">
      <w:pPr>
        <w:rPr>
          <w:lang w:val="sr-Latn-CS"/>
        </w:rPr>
      </w:pPr>
    </w:p>
    <w:p w14:paraId="3F05D9F7" w14:textId="5391E3FF" w:rsidR="00784E04" w:rsidRDefault="00784E04" w:rsidP="007B0692">
      <w:pPr>
        <w:rPr>
          <w:lang w:val="sr-Latn-CS"/>
        </w:rPr>
      </w:pPr>
      <w:r>
        <w:rPr>
          <w:lang w:val="sr-Latn-CS"/>
        </w:rPr>
        <w:t xml:space="preserve">Ovde vidimo koliko je mesta trenutno dostupno u izabranoj čitaonici, a to možemo odraditi i klikom na dugme </w:t>
      </w:r>
      <w:r w:rsidRPr="00784E04">
        <w:rPr>
          <w:i/>
          <w:iCs/>
          <w:lang w:val="sr-Latn-CS"/>
        </w:rPr>
        <w:t>Čitanja</w:t>
      </w:r>
      <w:r>
        <w:rPr>
          <w:i/>
          <w:iCs/>
          <w:lang w:val="sr-Latn-CS"/>
        </w:rPr>
        <w:t xml:space="preserve">. </w:t>
      </w:r>
      <w:r>
        <w:rPr>
          <w:lang w:val="sr-Latn-CS"/>
        </w:rPr>
        <w:t>Klikom na jedno od mesta otvara nam se forma za zauzimanje mesta za nekog korisnika biblioteke:</w:t>
      </w:r>
    </w:p>
    <w:p w14:paraId="1EE48BC0" w14:textId="40D1FD9F" w:rsidR="00784E04" w:rsidRDefault="00784E04" w:rsidP="007B0692">
      <w:pPr>
        <w:rPr>
          <w:lang w:val="sr-Latn-CS"/>
        </w:rPr>
      </w:pPr>
    </w:p>
    <w:p w14:paraId="52FB916E" w14:textId="0806BA2E" w:rsidR="00784E04" w:rsidRDefault="00A6774E" w:rsidP="007B0692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05212E76" wp14:editId="003103EC">
            <wp:extent cx="5943600" cy="29438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BFAE" w14:textId="25743048" w:rsidR="00784E04" w:rsidRDefault="00784E04" w:rsidP="007B0692">
      <w:pPr>
        <w:rPr>
          <w:lang w:val="sr-Latn-CS"/>
        </w:rPr>
      </w:pPr>
    </w:p>
    <w:p w14:paraId="756D0B3A" w14:textId="3117CE63" w:rsidR="00784E04" w:rsidRDefault="00784E04" w:rsidP="007B0692">
      <w:pPr>
        <w:rPr>
          <w:lang w:val="sr-Latn-CS"/>
        </w:rPr>
      </w:pPr>
      <w:r>
        <w:rPr>
          <w:lang w:val="sr-Latn-CS"/>
        </w:rPr>
        <w:t>Ukoliko kliknemo na dugme Struktura čitaonice otvaraju nam se nove opcije:</w:t>
      </w:r>
    </w:p>
    <w:p w14:paraId="79558BF2" w14:textId="61E6B6E7" w:rsidR="00784E04" w:rsidRDefault="00784E04" w:rsidP="007B0692">
      <w:pPr>
        <w:rPr>
          <w:lang w:val="sr-Latn-CS"/>
        </w:rPr>
      </w:pPr>
    </w:p>
    <w:p w14:paraId="6B039CA6" w14:textId="002B025A" w:rsidR="00784E04" w:rsidRDefault="00A6774E" w:rsidP="007B0692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D05DE43" wp14:editId="3E42E96A">
            <wp:extent cx="5943600" cy="29152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9DB" w14:textId="37DE14C7" w:rsidR="0040250C" w:rsidRDefault="0040250C" w:rsidP="007B0692">
      <w:pPr>
        <w:rPr>
          <w:lang w:val="sr-Latn-CS"/>
        </w:rPr>
      </w:pPr>
    </w:p>
    <w:p w14:paraId="5DCFF78C" w14:textId="26DB9639" w:rsidR="0040250C" w:rsidRDefault="0040250C" w:rsidP="007B0692">
      <w:pPr>
        <w:rPr>
          <w:lang w:val="sr-Latn-CS"/>
        </w:rPr>
      </w:pPr>
      <w:r>
        <w:rPr>
          <w:lang w:val="sr-Latn-CS"/>
        </w:rPr>
        <w:t xml:space="preserve">Možemo ukloniti mesto, a </w:t>
      </w:r>
      <w:r w:rsidR="002E5B30">
        <w:rPr>
          <w:lang w:val="sr-Latn-CS"/>
        </w:rPr>
        <w:t>kada ga uklonimo imaćemo dodatne dve opcije:</w:t>
      </w:r>
    </w:p>
    <w:p w14:paraId="511ECA45" w14:textId="2542906F" w:rsidR="002E5B30" w:rsidRDefault="002E5B30" w:rsidP="007B0692">
      <w:pPr>
        <w:rPr>
          <w:lang w:val="sr-Latn-CS"/>
        </w:rPr>
      </w:pPr>
    </w:p>
    <w:p w14:paraId="05ABC43A" w14:textId="724B4C4B" w:rsidR="002E5B30" w:rsidRDefault="00A6774E" w:rsidP="007B0692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4DBAD853" wp14:editId="41059FCE">
            <wp:extent cx="5943600" cy="29184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7444" w14:textId="5A854ACA" w:rsidR="002E5B30" w:rsidRDefault="002E5B30" w:rsidP="007B0692">
      <w:pPr>
        <w:rPr>
          <w:lang w:val="sr-Latn-CS"/>
        </w:rPr>
      </w:pPr>
    </w:p>
    <w:p w14:paraId="46930B69" w14:textId="611BB1CF" w:rsidR="002E5B30" w:rsidRPr="00784E04" w:rsidRDefault="002E5B30" w:rsidP="007B0692">
      <w:pPr>
        <w:rPr>
          <w:lang w:val="sr-Latn-CS"/>
        </w:rPr>
      </w:pPr>
      <w:r>
        <w:rPr>
          <w:lang w:val="sr-Latn-CS"/>
        </w:rPr>
        <w:t>Možemo dodati mesto sa računarom ili tzv. Obično mesto.</w:t>
      </w:r>
    </w:p>
    <w:p w14:paraId="0F37BE9C" w14:textId="632FF335" w:rsidR="00A10FC5" w:rsidRDefault="002E5B30" w:rsidP="00C6395D">
      <w:pPr>
        <w:pStyle w:val="Heading2"/>
        <w:rPr>
          <w:lang w:val="sr-Latn-CS"/>
        </w:rPr>
      </w:pPr>
      <w:bookmarkStart w:id="15" w:name="_Toc105963686"/>
      <w:r>
        <w:rPr>
          <w:lang w:val="sr-Latn-CS"/>
        </w:rPr>
        <w:t>Operacije sa korisnicima</w:t>
      </w:r>
      <w:bookmarkEnd w:id="15"/>
    </w:p>
    <w:p w14:paraId="419225E0" w14:textId="3CF56362" w:rsidR="002E5B30" w:rsidRDefault="002E5B30" w:rsidP="002E5B30">
      <w:pPr>
        <w:rPr>
          <w:lang w:val="sr-Latn-CS"/>
        </w:rPr>
      </w:pPr>
      <w:r>
        <w:rPr>
          <w:lang w:val="sr-Latn-CS"/>
        </w:rPr>
        <w:t xml:space="preserve">Ukoliko kliknemo na tab </w:t>
      </w:r>
      <w:r w:rsidRPr="002E5B30">
        <w:rPr>
          <w:i/>
          <w:iCs/>
          <w:lang w:val="sr-Latn-CS"/>
        </w:rPr>
        <w:t>Korisnici</w:t>
      </w:r>
      <w:r>
        <w:rPr>
          <w:lang w:val="sr-Latn-CS"/>
        </w:rPr>
        <w:t xml:space="preserve"> prikazuje nam se nova stranica i ukoliko pretražujemo radnike preko </w:t>
      </w:r>
      <w:proofErr w:type="spellStart"/>
      <w:r>
        <w:rPr>
          <w:lang w:val="sr-Latn-CS"/>
        </w:rPr>
        <w:t>Search</w:t>
      </w:r>
      <w:proofErr w:type="spellEnd"/>
      <w:r>
        <w:rPr>
          <w:lang w:val="sr-Latn-CS"/>
        </w:rPr>
        <w:t xml:space="preserve"> bara to izgleda ovako:</w:t>
      </w:r>
    </w:p>
    <w:p w14:paraId="2CF27820" w14:textId="6CF72F13" w:rsidR="002E5B30" w:rsidRDefault="002E5B30" w:rsidP="002E5B30">
      <w:pPr>
        <w:rPr>
          <w:lang w:val="sr-Latn-CS"/>
        </w:rPr>
      </w:pPr>
    </w:p>
    <w:p w14:paraId="61D5E8BB" w14:textId="7A477228" w:rsidR="002E5B30" w:rsidRDefault="00A6774E" w:rsidP="002E5B30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21F35EFF" wp14:editId="024F666C">
            <wp:extent cx="5943600" cy="29051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8010" w14:textId="6D37B695" w:rsidR="002E5B30" w:rsidRDefault="002E5B30" w:rsidP="002E5B30">
      <w:pPr>
        <w:rPr>
          <w:lang w:val="sr-Latn-CS"/>
        </w:rPr>
      </w:pPr>
    </w:p>
    <w:p w14:paraId="0D646AFE" w14:textId="11225045" w:rsidR="002E5B30" w:rsidRDefault="002E5B30" w:rsidP="002E5B30">
      <w:pPr>
        <w:rPr>
          <w:lang w:val="sr-Latn-CS"/>
        </w:rPr>
      </w:pPr>
      <w:r>
        <w:rPr>
          <w:lang w:val="sr-Latn-CS"/>
        </w:rPr>
        <w:t>Klikom na nekog od korisnika otvara se forma:</w:t>
      </w:r>
    </w:p>
    <w:p w14:paraId="6C6E11B3" w14:textId="55A9E76D" w:rsidR="002E5B30" w:rsidRDefault="002E5B30" w:rsidP="002E5B30">
      <w:pPr>
        <w:rPr>
          <w:lang w:val="sr-Latn-CS"/>
        </w:rPr>
      </w:pPr>
    </w:p>
    <w:p w14:paraId="722033E9" w14:textId="29104F94" w:rsidR="002E5B30" w:rsidRDefault="00A6774E" w:rsidP="002E5B30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71C9ABEA" wp14:editId="344050A1">
            <wp:extent cx="5943600" cy="28987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986E" w14:textId="1458A8DA" w:rsidR="002E5B30" w:rsidRDefault="002E5B30" w:rsidP="002E5B30">
      <w:pPr>
        <w:rPr>
          <w:lang w:val="sr-Latn-CS"/>
        </w:rPr>
      </w:pPr>
    </w:p>
    <w:p w14:paraId="42C72E3C" w14:textId="52897739" w:rsidR="002E5B30" w:rsidRDefault="002E5B30" w:rsidP="002E5B30">
      <w:pPr>
        <w:rPr>
          <w:lang w:val="sr-Latn-CS"/>
        </w:rPr>
      </w:pPr>
      <w:r>
        <w:rPr>
          <w:lang w:val="sr-Latn-CS"/>
        </w:rPr>
        <w:t>Ovde možemo obaviti plaćanje članarine, isplatu dugovanja za nevraćene knjige na vreme,</w:t>
      </w:r>
      <w:r w:rsidR="009C7480">
        <w:rPr>
          <w:lang w:val="sr-Latn-CS"/>
        </w:rPr>
        <w:t xml:space="preserve"> videti koje knjige čeka, iznajmiti knjigu i vratiti knjigu ukoliko je već uzeo neku:</w:t>
      </w:r>
    </w:p>
    <w:p w14:paraId="7EAF98E0" w14:textId="3188BB0B" w:rsidR="00400688" w:rsidRDefault="00400688" w:rsidP="002E5B30">
      <w:pPr>
        <w:rPr>
          <w:lang w:val="sr-Latn-CS"/>
        </w:rPr>
      </w:pPr>
    </w:p>
    <w:p w14:paraId="39127C30" w14:textId="32F6CCD7" w:rsidR="00400688" w:rsidRDefault="00A6774E" w:rsidP="002E5B30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411D1C1D" wp14:editId="0D27A112">
            <wp:extent cx="5943600" cy="29019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95A1" w14:textId="77777777" w:rsidR="00A6774E" w:rsidRPr="002E5B30" w:rsidRDefault="00A6774E" w:rsidP="002E5B30">
      <w:pPr>
        <w:rPr>
          <w:lang w:val="sr-Latn-CS"/>
        </w:rPr>
      </w:pPr>
    </w:p>
    <w:p w14:paraId="2F88E5F5" w14:textId="738342FE" w:rsidR="00A10FC5" w:rsidRDefault="00400688" w:rsidP="00C6395D">
      <w:pPr>
        <w:pStyle w:val="Heading2"/>
        <w:rPr>
          <w:lang w:val="sr-Latn-CS"/>
        </w:rPr>
      </w:pPr>
      <w:bookmarkStart w:id="16" w:name="_Toc105963687"/>
      <w:r>
        <w:rPr>
          <w:lang w:val="sr-Latn-CS"/>
        </w:rPr>
        <w:t>Operacije sa vestima</w:t>
      </w:r>
      <w:bookmarkEnd w:id="16"/>
    </w:p>
    <w:p w14:paraId="0DAE1079" w14:textId="7B0ABBC3" w:rsidR="00400688" w:rsidRDefault="00400688" w:rsidP="00400688">
      <w:pPr>
        <w:rPr>
          <w:lang w:val="sr-Latn-CS"/>
        </w:rPr>
      </w:pPr>
      <w:r>
        <w:rPr>
          <w:lang w:val="sr-Latn-CS"/>
        </w:rPr>
        <w:t xml:space="preserve">Klikom na tab </w:t>
      </w:r>
      <w:r w:rsidRPr="00400688">
        <w:rPr>
          <w:i/>
          <w:iCs/>
          <w:lang w:val="sr-Latn-CS"/>
        </w:rPr>
        <w:t>Vesti</w:t>
      </w:r>
      <w:r>
        <w:rPr>
          <w:lang w:val="sr-Latn-CS"/>
        </w:rPr>
        <w:t xml:space="preserve"> otvara se sledeća stranica:</w:t>
      </w:r>
    </w:p>
    <w:p w14:paraId="65D21023" w14:textId="46C208EC" w:rsidR="00400688" w:rsidRDefault="00400688" w:rsidP="00400688">
      <w:pPr>
        <w:rPr>
          <w:lang w:val="sr-Latn-CS"/>
        </w:rPr>
      </w:pPr>
    </w:p>
    <w:p w14:paraId="1CDD2964" w14:textId="6BAF4F13" w:rsidR="00400688" w:rsidRDefault="00AA27C8" w:rsidP="00400688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3F796B23" wp14:editId="0A5FA0CE">
            <wp:extent cx="5943600" cy="29235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A9BC" w14:textId="7BDC52EE" w:rsidR="00400688" w:rsidRDefault="00400688" w:rsidP="00400688">
      <w:pPr>
        <w:rPr>
          <w:lang w:val="sr-Latn-CS"/>
        </w:rPr>
      </w:pPr>
    </w:p>
    <w:p w14:paraId="4E667929" w14:textId="0FE68457" w:rsidR="00400688" w:rsidRPr="00400688" w:rsidRDefault="00400688" w:rsidP="00400688">
      <w:pPr>
        <w:rPr>
          <w:lang w:val="sr-Latn-CS"/>
        </w:rPr>
      </w:pPr>
      <w:r>
        <w:rPr>
          <w:lang w:val="sr-Latn-CS"/>
        </w:rPr>
        <w:t>Ovde možemo dodavati vesti ili ih obrisati.</w:t>
      </w:r>
    </w:p>
    <w:p w14:paraId="16AB06AD" w14:textId="11E6AE3D" w:rsidR="00A10FC5" w:rsidRDefault="00400688" w:rsidP="00C6395D">
      <w:pPr>
        <w:pStyle w:val="Heading2"/>
        <w:rPr>
          <w:lang w:val="sr-Latn-CS"/>
        </w:rPr>
      </w:pPr>
      <w:bookmarkStart w:id="17" w:name="_Toc105963688"/>
      <w:r>
        <w:rPr>
          <w:lang w:val="sr-Latn-CS"/>
        </w:rPr>
        <w:t>Operacije sa ograncima biblioteke</w:t>
      </w:r>
      <w:bookmarkEnd w:id="17"/>
    </w:p>
    <w:p w14:paraId="59B703AB" w14:textId="587CCE5D" w:rsidR="00400688" w:rsidRDefault="00400688" w:rsidP="00400688">
      <w:pPr>
        <w:rPr>
          <w:lang w:val="sr-Latn-CS"/>
        </w:rPr>
      </w:pPr>
      <w:r>
        <w:rPr>
          <w:lang w:val="sr-Latn-CS"/>
        </w:rPr>
        <w:t>Klikom na tab Biblioteke otvara se sledeća stranica:</w:t>
      </w:r>
    </w:p>
    <w:p w14:paraId="47059E20" w14:textId="3D901162" w:rsidR="00400688" w:rsidRDefault="00400688" w:rsidP="00400688">
      <w:pPr>
        <w:rPr>
          <w:lang w:val="sr-Latn-CS"/>
        </w:rPr>
      </w:pPr>
    </w:p>
    <w:p w14:paraId="5AF7BBAF" w14:textId="22205C23" w:rsidR="00400688" w:rsidRDefault="00400688" w:rsidP="00400688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358D0214" wp14:editId="1FFC0389">
            <wp:extent cx="5943600" cy="29051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7B7D" w14:textId="381DD9D7" w:rsidR="00400688" w:rsidRDefault="00400688" w:rsidP="00400688">
      <w:pPr>
        <w:rPr>
          <w:lang w:val="sr-Latn-CS"/>
        </w:rPr>
      </w:pPr>
    </w:p>
    <w:p w14:paraId="6C3ADCFA" w14:textId="2E875B7E" w:rsidR="00400688" w:rsidRDefault="00400688" w:rsidP="00400688">
      <w:pPr>
        <w:rPr>
          <w:i/>
          <w:iCs/>
          <w:lang w:val="sr-Latn-CS"/>
        </w:rPr>
      </w:pPr>
      <w:r>
        <w:rPr>
          <w:lang w:val="sr-Latn-CS"/>
        </w:rPr>
        <w:t xml:space="preserve">Ovde možemo </w:t>
      </w:r>
      <w:r w:rsidR="00E73C8E">
        <w:rPr>
          <w:lang w:val="sr-Latn-CS"/>
        </w:rPr>
        <w:t xml:space="preserve">izmeniti informacije o ogranku ili ga dodati klikom na dugme </w:t>
      </w:r>
      <w:r w:rsidR="00E73C8E" w:rsidRPr="00E73C8E">
        <w:rPr>
          <w:i/>
          <w:iCs/>
          <w:lang w:val="sr-Latn-CS"/>
        </w:rPr>
        <w:t>Dodaj</w:t>
      </w:r>
      <w:r w:rsidR="00E73C8E">
        <w:rPr>
          <w:i/>
          <w:iCs/>
          <w:lang w:val="sr-Latn-CS"/>
        </w:rPr>
        <w:t>:</w:t>
      </w:r>
    </w:p>
    <w:p w14:paraId="19CDC778" w14:textId="066A0024" w:rsidR="00E73C8E" w:rsidRDefault="00E73C8E" w:rsidP="00400688">
      <w:pPr>
        <w:rPr>
          <w:lang w:val="sr-Latn-CS"/>
        </w:rPr>
      </w:pPr>
    </w:p>
    <w:p w14:paraId="2B942BBD" w14:textId="3BF7C6BD" w:rsidR="00E73C8E" w:rsidRDefault="00E73C8E" w:rsidP="00400688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149ADA5C" wp14:editId="430F45DB">
            <wp:extent cx="5943600" cy="28835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14E2" w14:textId="517DDBDF" w:rsidR="00E73C8E" w:rsidRDefault="00E73C8E" w:rsidP="00400688">
      <w:pPr>
        <w:rPr>
          <w:lang w:val="sr-Latn-CS"/>
        </w:rPr>
      </w:pPr>
    </w:p>
    <w:p w14:paraId="6468D592" w14:textId="2FF897A3" w:rsidR="00E73C8E" w:rsidRPr="00E73C8E" w:rsidRDefault="00E73C8E" w:rsidP="00400688">
      <w:pPr>
        <w:rPr>
          <w:lang w:val="sr-Latn-CS"/>
        </w:rPr>
      </w:pPr>
      <w:r>
        <w:rPr>
          <w:lang w:val="sr-Latn-CS"/>
        </w:rPr>
        <w:t xml:space="preserve">Ispunjavanjem podataka i klikom na </w:t>
      </w:r>
      <w:r w:rsidRPr="00E73C8E">
        <w:rPr>
          <w:i/>
          <w:iCs/>
          <w:lang w:val="sr-Latn-CS"/>
        </w:rPr>
        <w:t>Dodaj</w:t>
      </w:r>
      <w:r>
        <w:rPr>
          <w:i/>
          <w:iCs/>
          <w:lang w:val="sr-Latn-CS"/>
        </w:rPr>
        <w:t>.</w:t>
      </w:r>
    </w:p>
    <w:p w14:paraId="6ACB62A4" w14:textId="48FBCC4C" w:rsidR="00C6395D" w:rsidRDefault="00EC06B5" w:rsidP="00C6395D">
      <w:pPr>
        <w:pStyle w:val="Heading2"/>
        <w:rPr>
          <w:lang w:val="sr-Latn-CS"/>
        </w:rPr>
      </w:pPr>
      <w:bookmarkStart w:id="18" w:name="_Toc105963689"/>
      <w:r>
        <w:rPr>
          <w:lang w:val="sr-Latn-CS"/>
        </w:rPr>
        <w:t>Operacije sa zaposlenima</w:t>
      </w:r>
      <w:bookmarkEnd w:id="18"/>
    </w:p>
    <w:p w14:paraId="7ED966A2" w14:textId="035FABE2" w:rsidR="00EC06B5" w:rsidRDefault="00EC06B5" w:rsidP="00EC06B5">
      <w:pPr>
        <w:rPr>
          <w:lang w:val="sr-Latn-CS"/>
        </w:rPr>
      </w:pPr>
      <w:r>
        <w:rPr>
          <w:lang w:val="sr-Latn-CS"/>
        </w:rPr>
        <w:t xml:space="preserve">Klikom na tab </w:t>
      </w:r>
      <w:r w:rsidRPr="00533F66">
        <w:rPr>
          <w:i/>
          <w:iCs/>
          <w:lang w:val="sr-Latn-CS"/>
        </w:rPr>
        <w:t>Zaposleni</w:t>
      </w:r>
      <w:r>
        <w:rPr>
          <w:lang w:val="sr-Latn-CS"/>
        </w:rPr>
        <w:t xml:space="preserve"> otvara se sledeća stranica:</w:t>
      </w:r>
    </w:p>
    <w:p w14:paraId="0851BEF8" w14:textId="4317D69B" w:rsidR="00EC06B5" w:rsidRDefault="00EC06B5" w:rsidP="00EC06B5">
      <w:pPr>
        <w:rPr>
          <w:lang w:val="sr-Latn-CS"/>
        </w:rPr>
      </w:pPr>
    </w:p>
    <w:p w14:paraId="0490E017" w14:textId="19910FB9" w:rsidR="00EC06B5" w:rsidRDefault="00AA27C8" w:rsidP="00EC06B5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6D14DACF" wp14:editId="092E107B">
            <wp:extent cx="5943600" cy="28924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3628" w14:textId="18398DE7" w:rsidR="00533F66" w:rsidRDefault="00533F66" w:rsidP="00EC06B5">
      <w:pPr>
        <w:rPr>
          <w:lang w:val="sr-Latn-CS"/>
        </w:rPr>
      </w:pPr>
    </w:p>
    <w:p w14:paraId="730583A6" w14:textId="7F3F4477" w:rsidR="00533F66" w:rsidRDefault="00533F66" w:rsidP="00EC06B5">
      <w:pPr>
        <w:rPr>
          <w:lang w:val="sr-Latn-CS"/>
        </w:rPr>
      </w:pPr>
      <w:r>
        <w:rPr>
          <w:lang w:val="sr-Latn-CS"/>
        </w:rPr>
        <w:t xml:space="preserve">Klikom na dugme </w:t>
      </w:r>
      <w:r w:rsidRPr="00533F66">
        <w:rPr>
          <w:i/>
          <w:iCs/>
          <w:lang w:val="sr-Latn-CS"/>
        </w:rPr>
        <w:t>Lista</w:t>
      </w:r>
      <w:r>
        <w:rPr>
          <w:lang w:val="sr-Latn-CS"/>
        </w:rPr>
        <w:t xml:space="preserve"> otvara se lista radnika:</w:t>
      </w:r>
    </w:p>
    <w:p w14:paraId="39327547" w14:textId="5FC9FBEF" w:rsidR="00533F66" w:rsidRDefault="00533F66" w:rsidP="00EC06B5">
      <w:pPr>
        <w:rPr>
          <w:lang w:val="sr-Latn-CS"/>
        </w:rPr>
      </w:pPr>
    </w:p>
    <w:p w14:paraId="62D2E32D" w14:textId="037105E2" w:rsidR="00533F66" w:rsidRDefault="004A1BA2" w:rsidP="00EC06B5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21FB6640" wp14:editId="44828E9B">
            <wp:extent cx="5943600" cy="29114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83AC" w14:textId="576423FE" w:rsidR="00533F66" w:rsidRDefault="00533F66" w:rsidP="00EC06B5">
      <w:pPr>
        <w:rPr>
          <w:lang w:val="sr-Latn-CS"/>
        </w:rPr>
      </w:pPr>
    </w:p>
    <w:p w14:paraId="37C59E31" w14:textId="48BFD63B" w:rsidR="00533F66" w:rsidRDefault="00533F66" w:rsidP="00EC06B5">
      <w:pPr>
        <w:rPr>
          <w:lang w:val="sr-Latn-CS"/>
        </w:rPr>
      </w:pPr>
      <w:r>
        <w:rPr>
          <w:lang w:val="sr-Latn-CS"/>
        </w:rPr>
        <w:t>Ovde možemo izmeniti podatke o radnicima.</w:t>
      </w:r>
    </w:p>
    <w:p w14:paraId="028A6E87" w14:textId="09E9BDCA" w:rsidR="00533F66" w:rsidRDefault="00533F66" w:rsidP="00EC06B5">
      <w:pPr>
        <w:rPr>
          <w:lang w:val="sr-Latn-CS"/>
        </w:rPr>
      </w:pPr>
      <w:r>
        <w:rPr>
          <w:lang w:val="sr-Latn-CS"/>
        </w:rPr>
        <w:t xml:space="preserve">Klikom na dugme </w:t>
      </w:r>
      <w:r w:rsidRPr="00533F66">
        <w:rPr>
          <w:i/>
          <w:iCs/>
          <w:lang w:val="sr-Latn-CS"/>
        </w:rPr>
        <w:t>Zaposli</w:t>
      </w:r>
      <w:r>
        <w:rPr>
          <w:lang w:val="sr-Latn-CS"/>
        </w:rPr>
        <w:t xml:space="preserve"> otvara se forma:</w:t>
      </w:r>
    </w:p>
    <w:p w14:paraId="6722AF7E" w14:textId="38B36F0F" w:rsidR="00533F66" w:rsidRDefault="00533F66" w:rsidP="00EC06B5">
      <w:pPr>
        <w:rPr>
          <w:lang w:val="sr-Latn-CS"/>
        </w:rPr>
      </w:pPr>
    </w:p>
    <w:p w14:paraId="56B856B5" w14:textId="0F08CBD7" w:rsidR="00533F66" w:rsidRDefault="00533F66" w:rsidP="00EC06B5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1F84EEBA" wp14:editId="747A3323">
            <wp:extent cx="5943600" cy="29083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AFF9" w14:textId="66EBDE7D" w:rsidR="00533F66" w:rsidRDefault="00533F66" w:rsidP="00EC06B5">
      <w:pPr>
        <w:rPr>
          <w:lang w:val="sr-Latn-CS"/>
        </w:rPr>
      </w:pPr>
    </w:p>
    <w:p w14:paraId="01C344FE" w14:textId="07284185" w:rsidR="00533F66" w:rsidRDefault="00533F66" w:rsidP="00EC06B5">
      <w:pPr>
        <w:rPr>
          <w:lang w:val="sr-Latn-CS"/>
        </w:rPr>
      </w:pPr>
      <w:r>
        <w:rPr>
          <w:lang w:val="sr-Latn-CS"/>
        </w:rPr>
        <w:t xml:space="preserve">Unosimo podatke i idemo na </w:t>
      </w:r>
      <w:r w:rsidRPr="003A3288">
        <w:rPr>
          <w:i/>
          <w:iCs/>
          <w:lang w:val="sr-Latn-CS"/>
        </w:rPr>
        <w:t>Dodaj</w:t>
      </w:r>
      <w:r w:rsidR="003A3288">
        <w:rPr>
          <w:lang w:val="sr-Latn-CS"/>
        </w:rPr>
        <w:t xml:space="preserve"> da bi smo dodali novog zaposlenog.</w:t>
      </w:r>
    </w:p>
    <w:p w14:paraId="2E663235" w14:textId="6F251F53" w:rsidR="003A3288" w:rsidRDefault="003A3288" w:rsidP="00EC06B5">
      <w:pPr>
        <w:rPr>
          <w:lang w:val="sr-Latn-CS"/>
        </w:rPr>
      </w:pPr>
      <w:r>
        <w:rPr>
          <w:lang w:val="sr-Latn-CS"/>
        </w:rPr>
        <w:t xml:space="preserve">Približavanjem kursora miša žutom plusu u gornjem levom uglu otkriva se da je to za raspoređivanje radnika. Ukoliko kliknemo da dugme </w:t>
      </w:r>
      <w:r w:rsidRPr="003A3288">
        <w:rPr>
          <w:i/>
          <w:iCs/>
          <w:lang w:val="sr-Latn-CS"/>
        </w:rPr>
        <w:t>Rasporedi</w:t>
      </w:r>
      <w:r>
        <w:rPr>
          <w:lang w:val="sr-Latn-CS"/>
        </w:rPr>
        <w:t xml:space="preserve"> otvara se nova forma:</w:t>
      </w:r>
    </w:p>
    <w:p w14:paraId="7E2F93E2" w14:textId="02493220" w:rsidR="003A3288" w:rsidRDefault="003A3288" w:rsidP="00EC06B5">
      <w:pPr>
        <w:rPr>
          <w:lang w:val="sr-Latn-CS"/>
        </w:rPr>
      </w:pPr>
    </w:p>
    <w:p w14:paraId="4D14B431" w14:textId="12FB08C8" w:rsidR="003A3288" w:rsidRDefault="004A1BA2" w:rsidP="00EC06B5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438C9FAC" wp14:editId="17B47B49">
            <wp:extent cx="5943600" cy="28924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9ADD" w14:textId="05F3E33C" w:rsidR="003A3288" w:rsidRDefault="003A3288" w:rsidP="00EC06B5">
      <w:pPr>
        <w:rPr>
          <w:lang w:val="sr-Latn-CS"/>
        </w:rPr>
      </w:pPr>
    </w:p>
    <w:p w14:paraId="78612B31" w14:textId="6EACAC56" w:rsidR="003A3288" w:rsidRDefault="003A3288" w:rsidP="00EC06B5">
      <w:pPr>
        <w:rPr>
          <w:lang w:val="sr-Latn-CS"/>
        </w:rPr>
      </w:pPr>
      <w:r>
        <w:rPr>
          <w:lang w:val="sr-Latn-CS"/>
        </w:rPr>
        <w:t xml:space="preserve">Gde popunjavamo podatke i idemo na </w:t>
      </w:r>
      <w:r w:rsidRPr="003A3288">
        <w:rPr>
          <w:i/>
          <w:iCs/>
          <w:lang w:val="sr-Latn-CS"/>
        </w:rPr>
        <w:t>Potvrdi</w:t>
      </w:r>
      <w:r>
        <w:rPr>
          <w:lang w:val="sr-Latn-CS"/>
        </w:rPr>
        <w:t>.</w:t>
      </w:r>
    </w:p>
    <w:p w14:paraId="715C44C4" w14:textId="03CAB9F9" w:rsidR="00B0728A" w:rsidRDefault="00B0728A" w:rsidP="00EC06B5">
      <w:pPr>
        <w:rPr>
          <w:lang w:val="sr-Latn-CS"/>
        </w:rPr>
      </w:pPr>
      <w:r>
        <w:rPr>
          <w:lang w:val="sr-Latn-CS"/>
        </w:rPr>
        <w:t>Nakon raspoređivanja zaposlenih stranica izgleda ovako:</w:t>
      </w:r>
    </w:p>
    <w:p w14:paraId="134D3F14" w14:textId="1579AFE5" w:rsidR="00B0728A" w:rsidRDefault="00B0728A" w:rsidP="00EC06B5">
      <w:pPr>
        <w:rPr>
          <w:lang w:val="sr-Latn-CS"/>
        </w:rPr>
      </w:pPr>
    </w:p>
    <w:p w14:paraId="785D9E8F" w14:textId="5E5A0E2C" w:rsidR="00B0728A" w:rsidRDefault="00B0728A" w:rsidP="00EC06B5">
      <w:pPr>
        <w:rPr>
          <w:lang w:val="sr-Latn-CS"/>
        </w:rPr>
      </w:pPr>
      <w:r>
        <w:rPr>
          <w:noProof/>
          <w:lang w:val="sr-Latn-CS"/>
        </w:rPr>
        <w:drawing>
          <wp:inline distT="0" distB="0" distL="0" distR="0" wp14:anchorId="03E25C57" wp14:editId="50BF84E4">
            <wp:extent cx="5943600" cy="29019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84AD" w14:textId="77777777" w:rsidR="00B0728A" w:rsidRPr="00EC06B5" w:rsidRDefault="00B0728A" w:rsidP="00EC06B5">
      <w:pPr>
        <w:rPr>
          <w:lang w:val="sr-Latn-CS"/>
        </w:rPr>
      </w:pPr>
    </w:p>
    <w:p w14:paraId="01130642" w14:textId="777254FA" w:rsidR="00ED7B3B" w:rsidRDefault="00ED7B3B" w:rsidP="00ED7B3B">
      <w:pPr>
        <w:pStyle w:val="Heading2"/>
        <w:rPr>
          <w:lang w:val="sr-Latn-CS"/>
        </w:rPr>
      </w:pPr>
      <w:bookmarkStart w:id="19" w:name="_Toc105963690"/>
      <w:r>
        <w:rPr>
          <w:lang w:val="sr-Latn-CS"/>
        </w:rPr>
        <w:t>Statistika</w:t>
      </w:r>
      <w:bookmarkEnd w:id="19"/>
    </w:p>
    <w:p w14:paraId="7E31D39F" w14:textId="77777777" w:rsidR="00ED7B3B" w:rsidRDefault="00ED7B3B" w:rsidP="00ED7B3B">
      <w:pPr>
        <w:rPr>
          <w:lang w:val="sr-Latn-CS"/>
        </w:rPr>
      </w:pPr>
      <w:r>
        <w:rPr>
          <w:lang w:val="sr-Latn-CS"/>
        </w:rPr>
        <w:t>Klikom na tab Statistika otvara se sledeća stranica:</w:t>
      </w:r>
    </w:p>
    <w:p w14:paraId="7832E85D" w14:textId="77777777" w:rsidR="00ED7B3B" w:rsidRPr="00ED7B3B" w:rsidRDefault="00ED7B3B" w:rsidP="00ED7B3B">
      <w:pPr>
        <w:rPr>
          <w:lang w:val="sr-Latn-CS"/>
        </w:rPr>
      </w:pPr>
    </w:p>
    <w:p w14:paraId="73F13DD8" w14:textId="709CD85A" w:rsidR="00ED7B3B" w:rsidRDefault="004A1BA2" w:rsidP="00ED7B3B">
      <w:pPr>
        <w:rPr>
          <w:lang w:val="sr-Latn-CS"/>
        </w:rPr>
      </w:pPr>
      <w:r>
        <w:rPr>
          <w:noProof/>
          <w:lang w:val="sr-Latn-CS"/>
        </w:rPr>
        <w:lastRenderedPageBreak/>
        <w:drawing>
          <wp:inline distT="0" distB="0" distL="0" distR="0" wp14:anchorId="4C24F1AD" wp14:editId="45FA3B60">
            <wp:extent cx="5943600" cy="2895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846" w14:textId="77777777" w:rsidR="00ED7B3B" w:rsidRDefault="00ED7B3B" w:rsidP="00ED7B3B">
      <w:pPr>
        <w:rPr>
          <w:lang w:val="sr-Latn-CS"/>
        </w:rPr>
      </w:pPr>
    </w:p>
    <w:p w14:paraId="240A96DD" w14:textId="309258F5" w:rsidR="00B1165E" w:rsidRDefault="00ED7B3B" w:rsidP="00ED7B3B">
      <w:pPr>
        <w:rPr>
          <w:lang w:val="sr-Latn-CS"/>
        </w:rPr>
      </w:pPr>
      <w:r>
        <w:rPr>
          <w:lang w:val="sr-Latn-CS"/>
        </w:rPr>
        <w:t>Gde možemo videti trenutni broj dostupnih knjiga, broj zaposlenih i korisnika biblioteke.</w:t>
      </w:r>
    </w:p>
    <w:p w14:paraId="796B8C10" w14:textId="77777777" w:rsidR="004A1BA2" w:rsidRPr="00ED7B3B" w:rsidRDefault="004A1BA2" w:rsidP="00ED7B3B">
      <w:pPr>
        <w:rPr>
          <w:lang w:val="sr-Latn-CS"/>
        </w:rPr>
      </w:pPr>
    </w:p>
    <w:p w14:paraId="295432ED" w14:textId="5A501FBF" w:rsidR="00C6395D" w:rsidRDefault="00ED7B3B" w:rsidP="00ED7B3B">
      <w:pPr>
        <w:pStyle w:val="Heading2"/>
        <w:rPr>
          <w:lang w:val="sr-Latn-CS"/>
        </w:rPr>
      </w:pPr>
      <w:bookmarkStart w:id="20" w:name="_Toc105963691"/>
      <w:r>
        <w:rPr>
          <w:lang w:val="sr-Latn-CS"/>
        </w:rPr>
        <w:t>Podrška</w:t>
      </w:r>
      <w:bookmarkEnd w:id="20"/>
    </w:p>
    <w:p w14:paraId="417ED134" w14:textId="55B9B3B3" w:rsidR="00B0728A" w:rsidRDefault="00ED7B3B" w:rsidP="00B0728A">
      <w:pPr>
        <w:rPr>
          <w:lang w:val="sr-Latn-CS"/>
        </w:rPr>
      </w:pPr>
      <w:r>
        <w:rPr>
          <w:lang w:val="sr-Latn-CS"/>
        </w:rPr>
        <w:t>Klikom na tab Podrška otvara se sledeća stranica sa informacijama za podršku:</w:t>
      </w:r>
    </w:p>
    <w:p w14:paraId="502FAE2C" w14:textId="5039A726" w:rsidR="00ED7B3B" w:rsidRDefault="00ED7B3B" w:rsidP="00B0728A">
      <w:pPr>
        <w:rPr>
          <w:lang w:val="sr-Latn-CS"/>
        </w:rPr>
      </w:pPr>
    </w:p>
    <w:p w14:paraId="4ECE3C7D" w14:textId="300C0069" w:rsidR="00ED7B3B" w:rsidRPr="00B55280" w:rsidRDefault="004A1BA2" w:rsidP="00B0728A">
      <w:r>
        <w:rPr>
          <w:noProof/>
        </w:rPr>
        <w:drawing>
          <wp:inline distT="0" distB="0" distL="0" distR="0" wp14:anchorId="577885CC" wp14:editId="67055DB9">
            <wp:extent cx="5943600" cy="28987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5D2D" w14:textId="1A031CEF" w:rsidR="00B0728A" w:rsidRDefault="00B0728A" w:rsidP="00B0728A">
      <w:pPr>
        <w:rPr>
          <w:lang w:val="sr-Latn-CS"/>
        </w:rPr>
      </w:pPr>
    </w:p>
    <w:p w14:paraId="22F0D317" w14:textId="0BDEE69C" w:rsidR="00B0728A" w:rsidRDefault="00B0728A" w:rsidP="00B0728A">
      <w:pPr>
        <w:rPr>
          <w:lang w:val="sr-Latn-CS"/>
        </w:rPr>
      </w:pPr>
    </w:p>
    <w:p w14:paraId="5220E357" w14:textId="62D4A1D5" w:rsidR="00ED7B3B" w:rsidRPr="00B0728A" w:rsidRDefault="00ED7B3B" w:rsidP="00B0728A">
      <w:pPr>
        <w:rPr>
          <w:lang w:val="sr-Latn-CS"/>
        </w:rPr>
      </w:pPr>
    </w:p>
    <w:p w14:paraId="13FFADC9" w14:textId="77777777" w:rsidR="0084440A" w:rsidRPr="0084440A" w:rsidRDefault="0084440A" w:rsidP="0084440A">
      <w:pPr>
        <w:rPr>
          <w:lang w:val="sr-Latn-CS"/>
        </w:rPr>
      </w:pPr>
    </w:p>
    <w:p w14:paraId="745524D9" w14:textId="77777777" w:rsidR="003A6FD3" w:rsidRPr="003A6FD3" w:rsidRDefault="003A6FD3" w:rsidP="003A6FD3">
      <w:pPr>
        <w:rPr>
          <w:lang w:val="sr-Latn-CS"/>
        </w:rPr>
      </w:pPr>
    </w:p>
    <w:p w14:paraId="16C8E1DC" w14:textId="77777777" w:rsidR="003A6FD3" w:rsidRPr="003A6FD3" w:rsidRDefault="003A6FD3" w:rsidP="003A6FD3">
      <w:pPr>
        <w:rPr>
          <w:lang w:val="sr-Latn-CS"/>
        </w:rPr>
      </w:pPr>
    </w:p>
    <w:p w14:paraId="3645D683" w14:textId="77777777"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sectPr w:rsidR="009B4BA5">
      <w:headerReference w:type="default" r:id="rId49"/>
      <w:footerReference w:type="default" r:id="rId50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FFBEC3" w14:textId="77777777" w:rsidR="00AB326D" w:rsidRDefault="00AB326D">
      <w:r>
        <w:separator/>
      </w:r>
    </w:p>
  </w:endnote>
  <w:endnote w:type="continuationSeparator" w:id="0">
    <w:p w14:paraId="3D1F948D" w14:textId="77777777" w:rsidR="00AB326D" w:rsidRDefault="00AB32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8B62B5" w14:paraId="3F6EB349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050685B6" w14:textId="77777777"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6445215" w14:textId="24592A04" w:rsidR="008B62B5" w:rsidRDefault="0090233E">
          <w:pPr>
            <w:jc w:val="center"/>
          </w:pPr>
          <w:r w:rsidRPr="00B73BC6">
            <w:rPr>
              <w:lang w:val="sr-Latn-CS"/>
            </w:rPr>
            <w:sym w:font="Symbol" w:char="F0D3"/>
          </w:r>
          <w:proofErr w:type="spellStart"/>
          <w:r w:rsidR="001E1E1C">
            <w:rPr>
              <w:lang w:val="sr-Latn-CS"/>
            </w:rPr>
            <w:t>LMSTeam</w:t>
          </w:r>
          <w:proofErr w:type="spellEnd"/>
          <w:r>
            <w:rPr>
              <w:lang w:val="sr-Latn-CS"/>
            </w:rPr>
            <w:t>, 20</w:t>
          </w:r>
          <w:r w:rsidR="001E1E1C">
            <w:rPr>
              <w:lang w:val="sr-Latn-CS"/>
            </w:rPr>
            <w:t>22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60DEDF5" w14:textId="77777777" w:rsidR="008B62B5" w:rsidRDefault="008B62B5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0968A8">
            <w:rPr>
              <w:rStyle w:val="PageNumber"/>
              <w:noProof/>
            </w:rPr>
            <w:t>14</w:t>
          </w:r>
          <w:r>
            <w:rPr>
              <w:rStyle w:val="PageNumber"/>
            </w:rPr>
            <w:fldChar w:fldCharType="end"/>
          </w:r>
        </w:p>
      </w:tc>
    </w:tr>
  </w:tbl>
  <w:p w14:paraId="14E0C4D9" w14:textId="77777777"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768661" w14:textId="77777777" w:rsidR="00AB326D" w:rsidRDefault="00AB326D">
      <w:r>
        <w:separator/>
      </w:r>
    </w:p>
  </w:footnote>
  <w:footnote w:type="continuationSeparator" w:id="0">
    <w:p w14:paraId="31925F5C" w14:textId="77777777" w:rsidR="00AB326D" w:rsidRDefault="00AB32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7A6A5" w14:textId="77777777" w:rsidR="008B62B5" w:rsidRDefault="008B62B5">
    <w:pPr>
      <w:rPr>
        <w:sz w:val="24"/>
        <w:szCs w:val="24"/>
      </w:rPr>
    </w:pPr>
  </w:p>
  <w:p w14:paraId="3530CB4E" w14:textId="77777777" w:rsidR="008B62B5" w:rsidRDefault="008B62B5">
    <w:pPr>
      <w:pBdr>
        <w:top w:val="single" w:sz="6" w:space="1" w:color="auto"/>
      </w:pBdr>
      <w:rPr>
        <w:sz w:val="24"/>
        <w:szCs w:val="24"/>
      </w:rPr>
    </w:pPr>
  </w:p>
  <w:p w14:paraId="2BF42E21" w14:textId="61EA4638" w:rsidR="008B62B5" w:rsidRDefault="001E1E1C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proofErr w:type="spellStart"/>
    <w:r>
      <w:rPr>
        <w:rFonts w:ascii="Arial" w:hAnsi="Arial"/>
        <w:b/>
        <w:bCs/>
        <w:sz w:val="36"/>
        <w:szCs w:val="36"/>
      </w:rPr>
      <w:t>LMSTeam</w:t>
    </w:r>
    <w:proofErr w:type="spellEnd"/>
  </w:p>
  <w:p w14:paraId="519A63B5" w14:textId="77777777"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14:paraId="2AEFE7AE" w14:textId="77777777" w:rsidR="008B62B5" w:rsidRDefault="008B62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8B62B5" w14:paraId="4240C5E2" w14:textId="77777777">
      <w:tc>
        <w:tcPr>
          <w:tcW w:w="6379" w:type="dxa"/>
        </w:tcPr>
        <w:p w14:paraId="6785733A" w14:textId="58D505C5" w:rsidR="008B62B5" w:rsidRPr="00130CAF" w:rsidRDefault="001E1E1C" w:rsidP="0011110F">
          <w:pPr>
            <w:rPr>
              <w:b/>
            </w:rPr>
          </w:pPr>
          <w:r>
            <w:rPr>
              <w:b/>
            </w:rPr>
            <w:t>LMS</w:t>
          </w:r>
        </w:p>
      </w:tc>
      <w:tc>
        <w:tcPr>
          <w:tcW w:w="3179" w:type="dxa"/>
        </w:tcPr>
        <w:p w14:paraId="05A26672" w14:textId="77777777"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8B62B5" w14:paraId="2A947007" w14:textId="77777777">
      <w:tc>
        <w:tcPr>
          <w:tcW w:w="6379" w:type="dxa"/>
        </w:tcPr>
        <w:p w14:paraId="49F437DB" w14:textId="77777777" w:rsidR="008B62B5" w:rsidRPr="0059438F" w:rsidRDefault="008B62B5" w:rsidP="0011110F">
          <w:pPr>
            <w:rPr>
              <w:lang w:val="sr-Latn-CS"/>
            </w:rPr>
          </w:pPr>
          <w:proofErr w:type="spellStart"/>
          <w:r>
            <w:t>Korisni</w:t>
          </w:r>
          <w:r>
            <w:rPr>
              <w:lang w:val="sr-Latn-CS"/>
            </w:rPr>
            <w:t>čko</w:t>
          </w:r>
          <w:proofErr w:type="spellEnd"/>
          <w:r>
            <w:rPr>
              <w:lang w:val="sr-Latn-CS"/>
            </w:rPr>
            <w:t xml:space="preserve"> uputstvo</w:t>
          </w:r>
        </w:p>
      </w:tc>
      <w:tc>
        <w:tcPr>
          <w:tcW w:w="3179" w:type="dxa"/>
        </w:tcPr>
        <w:p w14:paraId="390FB4B6" w14:textId="00A29B9E" w:rsidR="008B62B5" w:rsidRDefault="008B62B5" w:rsidP="0011110F">
          <w:r>
            <w:t xml:space="preserve">  Datum:  </w:t>
          </w:r>
          <w:r w:rsidR="001E1E1C">
            <w:rPr>
              <w:lang w:val="sr-Latn-CS"/>
            </w:rPr>
            <w:t>10</w:t>
          </w:r>
          <w:r w:rsidR="00716E6F">
            <w:rPr>
              <w:lang w:val="sr-Latn-CS"/>
            </w:rPr>
            <w:t>.06.20</w:t>
          </w:r>
          <w:r w:rsidR="001E1E1C">
            <w:rPr>
              <w:lang w:val="sr-Latn-CS"/>
            </w:rPr>
            <w:t>22</w:t>
          </w:r>
          <w:r w:rsidR="00716E6F" w:rsidRPr="00EC25D8">
            <w:rPr>
              <w:lang w:val="sr-Latn-CS"/>
            </w:rPr>
            <w:t>.</w:t>
          </w:r>
        </w:p>
      </w:tc>
    </w:tr>
    <w:tr w:rsidR="008B62B5" w14:paraId="117D0253" w14:textId="77777777">
      <w:tc>
        <w:tcPr>
          <w:tcW w:w="9558" w:type="dxa"/>
          <w:gridSpan w:val="2"/>
        </w:tcPr>
        <w:p w14:paraId="1B9A8214" w14:textId="54D395BC" w:rsidR="008B62B5" w:rsidRPr="00F90094" w:rsidRDefault="001E1E1C" w:rsidP="0011110F">
          <w:pPr>
            <w:rPr>
              <w:lang w:val="sr-Latn-CS"/>
            </w:rPr>
          </w:pPr>
          <w:proofErr w:type="spellStart"/>
          <w:r>
            <w:t>LMSTeam</w:t>
          </w:r>
          <w:proofErr w:type="spellEnd"/>
        </w:p>
      </w:tc>
    </w:tr>
  </w:tbl>
  <w:p w14:paraId="03CEE174" w14:textId="77777777"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 w15:restartNumberingAfterBreak="0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 w15:restartNumberingAfterBreak="0">
    <w:nsid w:val="06297ACB"/>
    <w:multiLevelType w:val="hybridMultilevel"/>
    <w:tmpl w:val="091E2C78"/>
    <w:lvl w:ilvl="0" w:tplc="281A000F">
      <w:start w:val="1"/>
      <w:numFmt w:val="decimal"/>
      <w:lvlText w:val="%1."/>
      <w:lvlJc w:val="left"/>
      <w:pPr>
        <w:ind w:left="720" w:hanging="360"/>
      </w:p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EE0DB1"/>
    <w:multiLevelType w:val="multilevel"/>
    <w:tmpl w:val="99DAC560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3" w15:restartNumberingAfterBreak="0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num w:numId="1" w16cid:durableId="1222866463">
    <w:abstractNumId w:val="12"/>
  </w:num>
  <w:num w:numId="2" w16cid:durableId="1532691066">
    <w:abstractNumId w:val="16"/>
  </w:num>
  <w:num w:numId="3" w16cid:durableId="868107179">
    <w:abstractNumId w:val="3"/>
  </w:num>
  <w:num w:numId="4" w16cid:durableId="714353135">
    <w:abstractNumId w:val="0"/>
  </w:num>
  <w:num w:numId="5" w16cid:durableId="2125230172">
    <w:abstractNumId w:val="5"/>
  </w:num>
  <w:num w:numId="6" w16cid:durableId="1319915528">
    <w:abstractNumId w:val="13"/>
  </w:num>
  <w:num w:numId="7" w16cid:durableId="334187363">
    <w:abstractNumId w:val="1"/>
  </w:num>
  <w:num w:numId="8" w16cid:durableId="1790313606">
    <w:abstractNumId w:val="14"/>
  </w:num>
  <w:num w:numId="9" w16cid:durableId="1038043259">
    <w:abstractNumId w:val="7"/>
  </w:num>
  <w:num w:numId="10" w16cid:durableId="1628202227">
    <w:abstractNumId w:val="6"/>
  </w:num>
  <w:num w:numId="11" w16cid:durableId="206377298">
    <w:abstractNumId w:val="11"/>
  </w:num>
  <w:num w:numId="12" w16cid:durableId="937520239">
    <w:abstractNumId w:val="4"/>
  </w:num>
  <w:num w:numId="13" w16cid:durableId="446588892">
    <w:abstractNumId w:val="9"/>
  </w:num>
  <w:num w:numId="14" w16cid:durableId="915289407">
    <w:abstractNumId w:val="8"/>
  </w:num>
  <w:num w:numId="15" w16cid:durableId="1824079706">
    <w:abstractNumId w:val="15"/>
  </w:num>
  <w:num w:numId="16" w16cid:durableId="841820803">
    <w:abstractNumId w:val="10"/>
  </w:num>
  <w:num w:numId="17" w16cid:durableId="15471903">
    <w:abstractNumId w:val="2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4BC"/>
    <w:rsid w:val="00010A9F"/>
    <w:rsid w:val="000111FD"/>
    <w:rsid w:val="000350B7"/>
    <w:rsid w:val="00035108"/>
    <w:rsid w:val="000471BA"/>
    <w:rsid w:val="00047C09"/>
    <w:rsid w:val="00047C77"/>
    <w:rsid w:val="0005564D"/>
    <w:rsid w:val="00066C68"/>
    <w:rsid w:val="00070ED1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D6F0E"/>
    <w:rsid w:val="000E037A"/>
    <w:rsid w:val="000E26A3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65BC"/>
    <w:rsid w:val="001670CE"/>
    <w:rsid w:val="00174998"/>
    <w:rsid w:val="00183B7A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E1E1C"/>
    <w:rsid w:val="001F024A"/>
    <w:rsid w:val="001F1516"/>
    <w:rsid w:val="00202018"/>
    <w:rsid w:val="002022E3"/>
    <w:rsid w:val="00202E8F"/>
    <w:rsid w:val="002067AB"/>
    <w:rsid w:val="002072BC"/>
    <w:rsid w:val="00207B94"/>
    <w:rsid w:val="00210097"/>
    <w:rsid w:val="0021501F"/>
    <w:rsid w:val="002219CB"/>
    <w:rsid w:val="00227054"/>
    <w:rsid w:val="0023017A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50EE"/>
    <w:rsid w:val="002D0340"/>
    <w:rsid w:val="002D7D0A"/>
    <w:rsid w:val="002E43D3"/>
    <w:rsid w:val="002E5B30"/>
    <w:rsid w:val="002E6A45"/>
    <w:rsid w:val="002F060C"/>
    <w:rsid w:val="002F2152"/>
    <w:rsid w:val="00302D1A"/>
    <w:rsid w:val="00311007"/>
    <w:rsid w:val="00313472"/>
    <w:rsid w:val="003164AF"/>
    <w:rsid w:val="0032466D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619B9"/>
    <w:rsid w:val="00367305"/>
    <w:rsid w:val="00371214"/>
    <w:rsid w:val="00373276"/>
    <w:rsid w:val="0037609A"/>
    <w:rsid w:val="003762D9"/>
    <w:rsid w:val="003A2A8D"/>
    <w:rsid w:val="003A3288"/>
    <w:rsid w:val="003A6FD3"/>
    <w:rsid w:val="003A7AA1"/>
    <w:rsid w:val="003B10CC"/>
    <w:rsid w:val="003B4867"/>
    <w:rsid w:val="003C490F"/>
    <w:rsid w:val="003D1537"/>
    <w:rsid w:val="003E02E6"/>
    <w:rsid w:val="003E72E6"/>
    <w:rsid w:val="003F233C"/>
    <w:rsid w:val="00400688"/>
    <w:rsid w:val="0040250C"/>
    <w:rsid w:val="004054A7"/>
    <w:rsid w:val="00405DB0"/>
    <w:rsid w:val="00406427"/>
    <w:rsid w:val="00406790"/>
    <w:rsid w:val="00412132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1BA2"/>
    <w:rsid w:val="004A3986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4CB"/>
    <w:rsid w:val="004F589C"/>
    <w:rsid w:val="0050264F"/>
    <w:rsid w:val="0050414E"/>
    <w:rsid w:val="005107C5"/>
    <w:rsid w:val="0051370F"/>
    <w:rsid w:val="00533479"/>
    <w:rsid w:val="00533BAC"/>
    <w:rsid w:val="00533F66"/>
    <w:rsid w:val="0053606D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0B31"/>
    <w:rsid w:val="00586186"/>
    <w:rsid w:val="0059209C"/>
    <w:rsid w:val="0059438F"/>
    <w:rsid w:val="0059490E"/>
    <w:rsid w:val="005955BE"/>
    <w:rsid w:val="005A22AC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51313"/>
    <w:rsid w:val="0065315B"/>
    <w:rsid w:val="006612BC"/>
    <w:rsid w:val="00661FC5"/>
    <w:rsid w:val="006807B0"/>
    <w:rsid w:val="00687291"/>
    <w:rsid w:val="00696B72"/>
    <w:rsid w:val="00697A77"/>
    <w:rsid w:val="006A13EE"/>
    <w:rsid w:val="006A3F92"/>
    <w:rsid w:val="006B2A58"/>
    <w:rsid w:val="006B407A"/>
    <w:rsid w:val="006B77FD"/>
    <w:rsid w:val="006D2180"/>
    <w:rsid w:val="006D70BA"/>
    <w:rsid w:val="006E0933"/>
    <w:rsid w:val="006E34EE"/>
    <w:rsid w:val="006E52FA"/>
    <w:rsid w:val="006E759A"/>
    <w:rsid w:val="006F45DA"/>
    <w:rsid w:val="00703FFE"/>
    <w:rsid w:val="00716E6F"/>
    <w:rsid w:val="00734E5F"/>
    <w:rsid w:val="0074159A"/>
    <w:rsid w:val="0074177F"/>
    <w:rsid w:val="00755D95"/>
    <w:rsid w:val="00760CED"/>
    <w:rsid w:val="007677EA"/>
    <w:rsid w:val="007677F6"/>
    <w:rsid w:val="00781ECF"/>
    <w:rsid w:val="00782964"/>
    <w:rsid w:val="00783025"/>
    <w:rsid w:val="00784E04"/>
    <w:rsid w:val="007906C9"/>
    <w:rsid w:val="00792AA3"/>
    <w:rsid w:val="00796FEA"/>
    <w:rsid w:val="007973BE"/>
    <w:rsid w:val="007A3075"/>
    <w:rsid w:val="007A550B"/>
    <w:rsid w:val="007B0692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40A"/>
    <w:rsid w:val="00844925"/>
    <w:rsid w:val="00846377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23CD9"/>
    <w:rsid w:val="0092519E"/>
    <w:rsid w:val="00930867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BB"/>
    <w:rsid w:val="009B5EC7"/>
    <w:rsid w:val="009C0B1A"/>
    <w:rsid w:val="009C6B85"/>
    <w:rsid w:val="009C7065"/>
    <w:rsid w:val="009C7480"/>
    <w:rsid w:val="009E5FF2"/>
    <w:rsid w:val="009E6C6B"/>
    <w:rsid w:val="009F12E9"/>
    <w:rsid w:val="009F4E47"/>
    <w:rsid w:val="009F505B"/>
    <w:rsid w:val="009F5A3F"/>
    <w:rsid w:val="00A01056"/>
    <w:rsid w:val="00A10FC5"/>
    <w:rsid w:val="00A15699"/>
    <w:rsid w:val="00A20A5C"/>
    <w:rsid w:val="00A24E44"/>
    <w:rsid w:val="00A300B8"/>
    <w:rsid w:val="00A31CD7"/>
    <w:rsid w:val="00A35554"/>
    <w:rsid w:val="00A377FC"/>
    <w:rsid w:val="00A46F53"/>
    <w:rsid w:val="00A53BC1"/>
    <w:rsid w:val="00A568C2"/>
    <w:rsid w:val="00A61D76"/>
    <w:rsid w:val="00A6774E"/>
    <w:rsid w:val="00A9056E"/>
    <w:rsid w:val="00A9261C"/>
    <w:rsid w:val="00A9372C"/>
    <w:rsid w:val="00AA0445"/>
    <w:rsid w:val="00AA16E7"/>
    <w:rsid w:val="00AA27C8"/>
    <w:rsid w:val="00AA4871"/>
    <w:rsid w:val="00AA7BF0"/>
    <w:rsid w:val="00AB0176"/>
    <w:rsid w:val="00AB2669"/>
    <w:rsid w:val="00AB326D"/>
    <w:rsid w:val="00AC3BD0"/>
    <w:rsid w:val="00AC5598"/>
    <w:rsid w:val="00AD0B9F"/>
    <w:rsid w:val="00AE02F3"/>
    <w:rsid w:val="00AF31DD"/>
    <w:rsid w:val="00AF3BBD"/>
    <w:rsid w:val="00AF516B"/>
    <w:rsid w:val="00B03EBC"/>
    <w:rsid w:val="00B04000"/>
    <w:rsid w:val="00B0728A"/>
    <w:rsid w:val="00B1159F"/>
    <w:rsid w:val="00B1165E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280"/>
    <w:rsid w:val="00B557C8"/>
    <w:rsid w:val="00B65C3C"/>
    <w:rsid w:val="00B80605"/>
    <w:rsid w:val="00B819EC"/>
    <w:rsid w:val="00B85A8A"/>
    <w:rsid w:val="00B86A3A"/>
    <w:rsid w:val="00B927B8"/>
    <w:rsid w:val="00B94209"/>
    <w:rsid w:val="00B950D2"/>
    <w:rsid w:val="00B963D8"/>
    <w:rsid w:val="00BB113F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3093C"/>
    <w:rsid w:val="00C430E1"/>
    <w:rsid w:val="00C44635"/>
    <w:rsid w:val="00C455AD"/>
    <w:rsid w:val="00C553CF"/>
    <w:rsid w:val="00C631D8"/>
    <w:rsid w:val="00C6395D"/>
    <w:rsid w:val="00C64089"/>
    <w:rsid w:val="00C65CCA"/>
    <w:rsid w:val="00C73F99"/>
    <w:rsid w:val="00C77F89"/>
    <w:rsid w:val="00C81DF9"/>
    <w:rsid w:val="00C85F2D"/>
    <w:rsid w:val="00C90377"/>
    <w:rsid w:val="00CA4CDC"/>
    <w:rsid w:val="00CA6ED1"/>
    <w:rsid w:val="00CB1E68"/>
    <w:rsid w:val="00CB42B6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409D2"/>
    <w:rsid w:val="00D41151"/>
    <w:rsid w:val="00D42F16"/>
    <w:rsid w:val="00D63394"/>
    <w:rsid w:val="00D65AE9"/>
    <w:rsid w:val="00D70C6D"/>
    <w:rsid w:val="00D7588A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5F49"/>
    <w:rsid w:val="00E17267"/>
    <w:rsid w:val="00E1782D"/>
    <w:rsid w:val="00E256F5"/>
    <w:rsid w:val="00E31841"/>
    <w:rsid w:val="00E3466D"/>
    <w:rsid w:val="00E361FF"/>
    <w:rsid w:val="00E42F75"/>
    <w:rsid w:val="00E55B33"/>
    <w:rsid w:val="00E57B0B"/>
    <w:rsid w:val="00E65C2A"/>
    <w:rsid w:val="00E73800"/>
    <w:rsid w:val="00E73C8E"/>
    <w:rsid w:val="00E83D10"/>
    <w:rsid w:val="00E91116"/>
    <w:rsid w:val="00E91542"/>
    <w:rsid w:val="00E92073"/>
    <w:rsid w:val="00EA14B1"/>
    <w:rsid w:val="00EA6B1F"/>
    <w:rsid w:val="00EB6BC6"/>
    <w:rsid w:val="00EC06B5"/>
    <w:rsid w:val="00EC4ACE"/>
    <w:rsid w:val="00ED29FF"/>
    <w:rsid w:val="00ED4390"/>
    <w:rsid w:val="00ED5EE6"/>
    <w:rsid w:val="00ED7B3B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27AB4"/>
    <w:rsid w:val="00F305D1"/>
    <w:rsid w:val="00F30F9F"/>
    <w:rsid w:val="00F35618"/>
    <w:rsid w:val="00F3615E"/>
    <w:rsid w:val="00F462ED"/>
    <w:rsid w:val="00F4764C"/>
    <w:rsid w:val="00F50406"/>
    <w:rsid w:val="00F5154F"/>
    <w:rsid w:val="00F638CE"/>
    <w:rsid w:val="00F66EAE"/>
    <w:rsid w:val="00F6746B"/>
    <w:rsid w:val="00F70098"/>
    <w:rsid w:val="00F740EB"/>
    <w:rsid w:val="00F7428C"/>
    <w:rsid w:val="00F8198E"/>
    <w:rsid w:val="00F877E8"/>
    <w:rsid w:val="00F87F82"/>
    <w:rsid w:val="00F90094"/>
    <w:rsid w:val="00F94027"/>
    <w:rsid w:val="00F94867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6AEC02F"/>
  <w15:chartTrackingRefBased/>
  <w15:docId w15:val="{9899CADA-DE73-419B-9A88-2C97A8812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sr-Cyrl-RS" w:eastAsia="sr-Cyrl-R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autoSpaceDE w:val="0"/>
      <w:autoSpaceDN w:val="0"/>
      <w:spacing w:line="240" w:lineRule="atLeast"/>
    </w:pPr>
    <w:rPr>
      <w:lang w:val="en-US" w:eastAsia="en-US"/>
    </w:r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basedOn w:val="DefaultParagraphFont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  <w:sz w:val="16"/>
      <w:szCs w:val="16"/>
      <w:shd w:val="clear" w:color="auto" w:fill="FFFF9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TotalTime>586</TotalTime>
  <Pages>24</Pages>
  <Words>1067</Words>
  <Characters>6083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Todor Ristic</cp:lastModifiedBy>
  <cp:revision>31</cp:revision>
  <dcterms:created xsi:type="dcterms:W3CDTF">2022-06-12T10:58:00Z</dcterms:created>
  <dcterms:modified xsi:type="dcterms:W3CDTF">2022-06-14T21:41:00Z</dcterms:modified>
</cp:coreProperties>
</file>